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02"/>
      </w:tblGrid>
      <w:tr w:rsidR="004B7E44" w14:paraId="6AAF838E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0151A5E8" w14:textId="77777777" w:rsidR="004B7E44" w:rsidRDefault="004B7E44" w:rsidP="004B7E44">
            <w:r>
              <w:rPr>
                <w:noProof/>
                <w:lang w:bidi="es-MX"/>
              </w:rPr>
              <mc:AlternateContent>
                <mc:Choice Requires="wps">
                  <w:drawing>
                    <wp:inline distT="0" distB="0" distL="0" distR="0" wp14:anchorId="31AA5CB3" wp14:editId="3C942ACE">
                      <wp:extent cx="6134809" cy="1648047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34809" cy="16480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2DA2B8" w14:textId="659E2E1F" w:rsidR="004B7E44" w:rsidRPr="004B7E44" w:rsidRDefault="00816D19" w:rsidP="004B7E44">
                                  <w:pPr>
                                    <w:pStyle w:val="Ttulo"/>
                                  </w:pPr>
                                  <w:r w:rsidRPr="00816D19">
                                    <w:rPr>
                                      <w:lang w:bidi="es-MX"/>
                                    </w:rPr>
                                    <w:t>prueba</w:t>
                                  </w:r>
                                  <w:r>
                                    <w:rPr>
                                      <w:lang w:bidi="es-MX"/>
                                    </w:rPr>
                                    <w:t xml:space="preserve"> </w:t>
                                  </w:r>
                                  <w:r w:rsidRPr="00816D19">
                                    <w:rPr>
                                      <w:lang w:bidi="es-MX"/>
                                    </w:rPr>
                                    <w:t>t</w:t>
                                  </w:r>
                                  <w:r>
                                    <w:rPr>
                                      <w:lang w:bidi="es-MX"/>
                                    </w:rPr>
                                    <w:t>é</w:t>
                                  </w:r>
                                  <w:r w:rsidRPr="00816D19">
                                    <w:rPr>
                                      <w:lang w:bidi="es-MX"/>
                                    </w:rPr>
                                    <w:t>cnica</w:t>
                                  </w:r>
                                  <w:r>
                                    <w:rPr>
                                      <w:lang w:bidi="es-MX"/>
                                    </w:rPr>
                                    <w:t xml:space="preserve"> </w:t>
                                  </w:r>
                                  <w:r w:rsidRPr="00816D19">
                                    <w:rPr>
                                      <w:lang w:bidi="es-MX"/>
                                    </w:rPr>
                                    <w:t>becario</w:t>
                                  </w:r>
                                  <w:r>
                                    <w:rPr>
                                      <w:lang w:bidi="es-MX"/>
                                    </w:rPr>
                                    <w:t xml:space="preserve"> </w:t>
                                  </w:r>
                                  <w:r w:rsidRPr="00816D19">
                                    <w:rPr>
                                      <w:lang w:bidi="es-MX"/>
                                    </w:rPr>
                                    <w:t>ESPOT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1AA5CB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483.05pt;height:1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" filled="f" stroked="f" strokeweight=".5pt">
                      <v:textbox>
                        <w:txbxContent>
                          <w:p w14:paraId="592DA2B8" w14:textId="659E2E1F" w:rsidR="004B7E44" w:rsidRPr="004B7E44" w:rsidRDefault="00816D19" w:rsidP="004B7E44">
                            <w:pPr>
                              <w:pStyle w:val="Ttulo"/>
                            </w:pPr>
                            <w:r w:rsidRPr="00816D19">
                              <w:rPr>
                                <w:lang w:bidi="es-MX"/>
                              </w:rPr>
                              <w:t>prueba</w:t>
                            </w:r>
                            <w:r>
                              <w:rPr>
                                <w:lang w:bidi="es-MX"/>
                              </w:rPr>
                              <w:t xml:space="preserve"> </w:t>
                            </w:r>
                            <w:r w:rsidRPr="00816D19">
                              <w:rPr>
                                <w:lang w:bidi="es-MX"/>
                              </w:rPr>
                              <w:t>t</w:t>
                            </w:r>
                            <w:r>
                              <w:rPr>
                                <w:lang w:bidi="es-MX"/>
                              </w:rPr>
                              <w:t>é</w:t>
                            </w:r>
                            <w:r w:rsidRPr="00816D19">
                              <w:rPr>
                                <w:lang w:bidi="es-MX"/>
                              </w:rPr>
                              <w:t>cnica</w:t>
                            </w:r>
                            <w:r>
                              <w:rPr>
                                <w:lang w:bidi="es-MX"/>
                              </w:rPr>
                              <w:t xml:space="preserve"> </w:t>
                            </w:r>
                            <w:r w:rsidRPr="00816D19">
                              <w:rPr>
                                <w:lang w:bidi="es-MX"/>
                              </w:rPr>
                              <w:t>becario</w:t>
                            </w:r>
                            <w:r>
                              <w:rPr>
                                <w:lang w:bidi="es-MX"/>
                              </w:rPr>
                              <w:t xml:space="preserve"> </w:t>
                            </w:r>
                            <w:r w:rsidRPr="00816D19">
                              <w:rPr>
                                <w:lang w:bidi="es-MX"/>
                              </w:rPr>
                              <w:t>ESPOT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DC3CDF2" w14:textId="77777777" w:rsidR="00FF3A1E" w:rsidRDefault="00FF3A1E" w:rsidP="004B7E44"/>
          <w:p w14:paraId="34566C48" w14:textId="4D5555A7" w:rsidR="004B7E44" w:rsidRDefault="004B7E44" w:rsidP="004B7E44">
            <w:r>
              <w:rPr>
                <w:noProof/>
                <w:lang w:bidi="es-MX"/>
              </w:rPr>
              <mc:AlternateContent>
                <mc:Choice Requires="wps">
                  <w:drawing>
                    <wp:inline distT="0" distB="0" distL="0" distR="0" wp14:anchorId="40C5DCC0" wp14:editId="01B27A82">
                      <wp:extent cx="785611" cy="0"/>
                      <wp:effectExtent l="0" t="38100" r="52705" b="3810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B67DDB0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0C21994D" w14:textId="77777777" w:rsidR="00816D19" w:rsidRDefault="00816D19" w:rsidP="004B7E44"/>
          <w:p w14:paraId="07087AB0" w14:textId="77777777" w:rsidR="00816D19" w:rsidRDefault="00816D19" w:rsidP="004B7E44"/>
          <w:p w14:paraId="488406D5" w14:textId="77777777" w:rsidR="004B7E44" w:rsidRDefault="004B7E44" w:rsidP="004B7E44">
            <w:r>
              <w:rPr>
                <w:noProof/>
                <w:lang w:bidi="es-MX"/>
              </w:rPr>
              <mc:AlternateContent>
                <mc:Choice Requires="wps">
                  <w:drawing>
                    <wp:inline distT="0" distB="0" distL="0" distR="0" wp14:anchorId="37128F04" wp14:editId="7C9B8197">
                      <wp:extent cx="5443870" cy="1382233"/>
                      <wp:effectExtent l="0" t="0" r="0" b="0"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43870" cy="13822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3B3A07" w14:textId="092CEE20" w:rsidR="004B7E44" w:rsidRPr="004B7E44" w:rsidRDefault="00816D19" w:rsidP="004B7E44">
                                  <w:pPr>
                                    <w:pStyle w:val="Subttulo"/>
                                  </w:pPr>
                                  <w:r>
                                    <w:t>Desarrollo de visualizador de productos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128F04" id="Cuadro de texto 3" o:spid="_x0000_s1027" type="#_x0000_t202" style="width:428.65pt;height:1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" filled="f" stroked="f" strokeweight=".5pt">
                      <v:textbox>
                        <w:txbxContent>
                          <w:p w14:paraId="0C3B3A07" w14:textId="092CEE20" w:rsidR="004B7E44" w:rsidRPr="004B7E44" w:rsidRDefault="00816D19" w:rsidP="004B7E44">
                            <w:pPr>
                              <w:pStyle w:val="Subttulo"/>
                            </w:pPr>
                            <w:r>
                              <w:t>Desarrollo de visualizador de productos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284C612" w14:textId="03B7748B" w:rsidR="00816D19" w:rsidRDefault="00816D19" w:rsidP="004B7E44"/>
        </w:tc>
      </w:tr>
      <w:tr w:rsidR="004B7E44" w14:paraId="7850FD47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56CD1A" w14:textId="250D7DCC" w:rsidR="004B7E44" w:rsidRDefault="004B7E44" w:rsidP="004B7E44"/>
          <w:p w14:paraId="1F075B94" w14:textId="22AA9FF1" w:rsidR="004B7E44" w:rsidRDefault="00FF3A1E" w:rsidP="004B7E44">
            <w:r w:rsidRPr="00FF3A1E">
              <w:rPr>
                <w:lang w:bidi="es-MX"/>
              </w:rPr>
              <w:drawing>
                <wp:inline distT="0" distB="0" distL="0" distR="0" wp14:anchorId="06C6B05A" wp14:editId="0F683155">
                  <wp:extent cx="3010320" cy="866896"/>
                  <wp:effectExtent l="0" t="0" r="0" b="9525"/>
                  <wp:docPr id="538787988" name="Imagen 1" descr="Imagen que contiene dibujo, pla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787988" name="Imagen 1" descr="Imagen que contiene dibujo, plato&#10;&#10;Descripción generada automáticament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175B1" w14:textId="5FE01A8F" w:rsidR="004B7E44" w:rsidRDefault="004B7E44" w:rsidP="004B7E44">
      <w:r>
        <w:rPr>
          <w:noProof/>
          <w:lang w:bidi="es-MX"/>
        </w:rPr>
        <w:drawing>
          <wp:anchor distT="0" distB="0" distL="114300" distR="114300" simplePos="0" relativeHeight="251658240" behindDoc="1" locked="0" layoutInCell="1" allowOverlap="1" wp14:anchorId="7F0B786D" wp14:editId="375A564C">
            <wp:simplePos x="0" y="0"/>
            <wp:positionH relativeFrom="column">
              <wp:posOffset>-720090</wp:posOffset>
            </wp:positionH>
            <wp:positionV relativeFrom="page">
              <wp:posOffset>-445</wp:posOffset>
            </wp:positionV>
            <wp:extent cx="7740015" cy="10842171"/>
            <wp:effectExtent l="0" t="0" r="0" b="0"/>
            <wp:wrapNone/>
            <wp:docPr id="1" name="Imagen 1" descr="detalle de edificios de ciudades en negros y bl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 jpg"/>
                    <pic:cNvPicPr/>
                  </pic:nvPicPr>
                  <pic:blipFill>
                    <a:blip r:embed="rId8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842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AE018" w14:textId="2B394C0B" w:rsidR="004B7E44" w:rsidRPr="008259F3" w:rsidRDefault="00FF3A1E" w:rsidP="00816D19">
      <w:pPr>
        <w:spacing w:after="200"/>
        <w:rPr>
          <w:rFonts w:ascii="Times New Roman" w:hAnsi="Times New Roman" w:cs="Times New Roman"/>
          <w:sz w:val="32"/>
          <w:szCs w:val="24"/>
        </w:rPr>
      </w:pPr>
      <w:r>
        <w:rPr>
          <w:noProof/>
          <w:lang w:bidi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FBECC6" wp14:editId="17646667">
                <wp:simplePos x="0" y="0"/>
                <wp:positionH relativeFrom="page">
                  <wp:align>left</wp:align>
                </wp:positionH>
                <wp:positionV relativeFrom="page">
                  <wp:posOffset>2062717</wp:posOffset>
                </wp:positionV>
                <wp:extent cx="6748145" cy="5624624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6246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DA78C" id="Rectángulo 2" o:spid="_x0000_s1026" alt="rectángulo de color" style="position:absolute;margin-left:0;margin-top:162.4pt;width:531.35pt;height:442.9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" fillcolor="#9593d4 [1298]" stroked="f" strokeweight="2pt">
                <v:fill color2="#080713 [642]" rotate="t" focusposition=".5,-52429f" focussize="" colors="0 #c6c5da;26214f #bcbcd3;1 #000041" focus="100%" type="gradientRadial"/>
                <w10:wrap anchorx="page" anchory="page"/>
              </v:rect>
            </w:pict>
          </mc:Fallback>
        </mc:AlternateContent>
      </w:r>
      <w:r w:rsidR="004B7E44">
        <w:rPr>
          <w:lang w:bidi="es-MX"/>
        </w:rPr>
        <w:br w:type="page"/>
      </w:r>
      <w:r w:rsidR="004B7E44" w:rsidRPr="004B7E44">
        <w:rPr>
          <w:lang w:bidi="es-MX"/>
        </w:rPr>
        <w:lastRenderedPageBreak/>
        <w:t xml:space="preserve"> </w:t>
      </w:r>
      <w:r w:rsidR="00816D19" w:rsidRPr="008259F3">
        <w:rPr>
          <w:rFonts w:ascii="Times New Roman" w:hAnsi="Times New Roman" w:cs="Times New Roman"/>
          <w:noProof/>
          <w:sz w:val="32"/>
          <w:szCs w:val="24"/>
          <w:lang w:bidi="es-MX"/>
        </w:rPr>
        <mc:AlternateContent>
          <mc:Choice Requires="wps">
            <w:drawing>
              <wp:inline distT="0" distB="0" distL="0" distR="0" wp14:anchorId="6591C953" wp14:editId="12521613">
                <wp:extent cx="6085490" cy="1261242"/>
                <wp:effectExtent l="0" t="0" r="0" b="0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5490" cy="1261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651B" w14:textId="5BF0ADB5" w:rsidR="00816D19" w:rsidRDefault="00FF3A1E" w:rsidP="00816D19">
                            <w:pPr>
                              <w:pStyle w:val="Ttulo1"/>
                              <w:rPr>
                                <w:color w:val="161718" w:themeColor="text1"/>
                                <w:lang w:bidi="es-MX"/>
                              </w:rPr>
                            </w:pPr>
                            <w:r w:rsidRPr="00FF3A1E">
                              <w:rPr>
                                <w:color w:val="161718" w:themeColor="text1"/>
                                <w:sz w:val="52"/>
                                <w:szCs w:val="28"/>
                                <w:lang w:bidi="es-MX"/>
                              </w:rPr>
                              <w:t>ESPOT</w:t>
                            </w:r>
                            <w:r>
                              <w:rPr>
                                <w:color w:val="161718" w:themeColor="text1"/>
                                <w:lang w:bidi="es-MX"/>
                              </w:rPr>
                              <w:t xml:space="preserve"> </w:t>
                            </w:r>
                          </w:p>
                          <w:p w14:paraId="5DD67A48" w14:textId="52E99202" w:rsidR="00FF3A1E" w:rsidRPr="00FF3A1E" w:rsidRDefault="00FF3A1E" w:rsidP="00816D19">
                            <w:pPr>
                              <w:pStyle w:val="Ttulo1"/>
                              <w:rPr>
                                <w:color w:val="161718" w:themeColor="text1"/>
                                <w:sz w:val="44"/>
                                <w:szCs w:val="22"/>
                              </w:rPr>
                            </w:pPr>
                            <w:r w:rsidRPr="00FF3A1E">
                              <w:rPr>
                                <w:color w:val="161718" w:themeColor="text1"/>
                                <w:sz w:val="44"/>
                                <w:szCs w:val="22"/>
                              </w:rPr>
                              <w:t>Asesoría Avanzada en Soluciones y Desarrollos Digitales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91C953" id="Cuadro de texto 6" o:spid="_x0000_s1028" type="#_x0000_t202" style="width:479.15pt;height:9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" filled="f" stroked="f" strokeweight=".5pt">
                <v:textbox>
                  <w:txbxContent>
                    <w:p w14:paraId="49AE651B" w14:textId="5BF0ADB5" w:rsidR="00816D19" w:rsidRDefault="00FF3A1E" w:rsidP="00816D19">
                      <w:pPr>
                        <w:pStyle w:val="Ttulo1"/>
                        <w:rPr>
                          <w:color w:val="161718" w:themeColor="text1"/>
                          <w:lang w:bidi="es-MX"/>
                        </w:rPr>
                      </w:pPr>
                      <w:r w:rsidRPr="00FF3A1E">
                        <w:rPr>
                          <w:color w:val="161718" w:themeColor="text1"/>
                          <w:sz w:val="52"/>
                          <w:szCs w:val="28"/>
                          <w:lang w:bidi="es-MX"/>
                        </w:rPr>
                        <w:t>ESPOT</w:t>
                      </w:r>
                      <w:r>
                        <w:rPr>
                          <w:color w:val="161718" w:themeColor="text1"/>
                          <w:lang w:bidi="es-MX"/>
                        </w:rPr>
                        <w:t xml:space="preserve"> </w:t>
                      </w:r>
                    </w:p>
                    <w:p w14:paraId="5DD67A48" w14:textId="52E99202" w:rsidR="00FF3A1E" w:rsidRPr="00FF3A1E" w:rsidRDefault="00FF3A1E" w:rsidP="00816D19">
                      <w:pPr>
                        <w:pStyle w:val="Ttulo1"/>
                        <w:rPr>
                          <w:color w:val="161718" w:themeColor="text1"/>
                          <w:sz w:val="44"/>
                          <w:szCs w:val="22"/>
                        </w:rPr>
                      </w:pPr>
                      <w:r w:rsidRPr="00FF3A1E">
                        <w:rPr>
                          <w:color w:val="161718" w:themeColor="text1"/>
                          <w:sz w:val="44"/>
                          <w:szCs w:val="22"/>
                        </w:rPr>
                        <w:t>Asesoría Avanzada en Soluciones y Desarrollos Digitales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1CDC00" w14:textId="24C7C6FD" w:rsidR="00816D19" w:rsidRPr="008259F3" w:rsidRDefault="00816D19" w:rsidP="00816D19">
      <w:pPr>
        <w:spacing w:after="200"/>
        <w:rPr>
          <w:rFonts w:ascii="Times New Roman" w:hAnsi="Times New Roman" w:cs="Times New Roman"/>
          <w:sz w:val="32"/>
          <w:szCs w:val="24"/>
        </w:rPr>
      </w:pPr>
      <w:r w:rsidRPr="008259F3">
        <w:rPr>
          <w:rFonts w:ascii="Times New Roman" w:hAnsi="Times New Roman" w:cs="Times New Roman"/>
          <w:noProof/>
          <w:sz w:val="32"/>
          <w:szCs w:val="24"/>
          <w:lang w:bidi="es-MX"/>
        </w:rPr>
        <mc:AlternateContent>
          <mc:Choice Requires="wps">
            <w:drawing>
              <wp:inline distT="0" distB="0" distL="0" distR="0" wp14:anchorId="1F29A2EA" wp14:editId="18E4D35A">
                <wp:extent cx="3515710" cy="536027"/>
                <wp:effectExtent l="0" t="0" r="0" b="0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5710" cy="5360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270D8" w14:textId="5106985F" w:rsidR="00816D19" w:rsidRDefault="00FF3A1E" w:rsidP="00816D19">
                            <w:pPr>
                              <w:rPr>
                                <w:color w:val="161718" w:themeColor="text1"/>
                                <w:lang w:bidi="es-MX"/>
                              </w:rPr>
                            </w:pPr>
                            <w:r w:rsidRPr="00FF3A1E">
                              <w:rPr>
                                <w:color w:val="161718" w:themeColor="text1"/>
                                <w:lang w:bidi="es-MX"/>
                              </w:rPr>
                              <w:t>Morelos 53, Del Carmen, Coyoacán, 04100 Ciudad de México, CDMX.</w:t>
                            </w:r>
                          </w:p>
                          <w:p w14:paraId="35700049" w14:textId="5E6B4AC0" w:rsidR="00816D19" w:rsidRPr="00816D19" w:rsidRDefault="00816D19" w:rsidP="00816D19">
                            <w:pPr>
                              <w:rPr>
                                <w:color w:val="161718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29A2EA" id="Cuadro de texto 7" o:spid="_x0000_s1029" type="#_x0000_t202" style="width:276.85pt;height:4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" filled="f" stroked="f" strokeweight=".5pt">
                <v:textbox>
                  <w:txbxContent>
                    <w:p w14:paraId="63C270D8" w14:textId="5106985F" w:rsidR="00816D19" w:rsidRDefault="00FF3A1E" w:rsidP="00816D19">
                      <w:pPr>
                        <w:rPr>
                          <w:color w:val="161718" w:themeColor="text1"/>
                          <w:lang w:bidi="es-MX"/>
                        </w:rPr>
                      </w:pPr>
                      <w:r w:rsidRPr="00FF3A1E">
                        <w:rPr>
                          <w:color w:val="161718" w:themeColor="text1"/>
                          <w:lang w:bidi="es-MX"/>
                        </w:rPr>
                        <w:t>Morelos 53, Del Carmen, Coyoacán, 04100 Ciudad de México, CDMX.</w:t>
                      </w:r>
                    </w:p>
                    <w:p w14:paraId="35700049" w14:textId="5E6B4AC0" w:rsidR="00816D19" w:rsidRPr="00816D19" w:rsidRDefault="00816D19" w:rsidP="00816D19">
                      <w:pPr>
                        <w:rPr>
                          <w:color w:val="161718" w:themeColor="text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26F559C" w14:textId="009583C8" w:rsidR="00816D19" w:rsidRPr="008259F3" w:rsidRDefault="00816D19" w:rsidP="00816D19">
      <w:pPr>
        <w:spacing w:after="200"/>
        <w:rPr>
          <w:rFonts w:ascii="Times New Roman" w:hAnsi="Times New Roman" w:cs="Times New Roman"/>
          <w:sz w:val="32"/>
          <w:szCs w:val="24"/>
        </w:rPr>
      </w:pPr>
      <w:r w:rsidRPr="008259F3">
        <w:rPr>
          <w:rFonts w:ascii="Times New Roman" w:hAnsi="Times New Roman" w:cs="Times New Roman"/>
          <w:noProof/>
          <w:sz w:val="32"/>
          <w:szCs w:val="24"/>
          <w:lang w:bidi="es-MX"/>
        </w:rPr>
        <mc:AlternateContent>
          <mc:Choice Requires="wps">
            <w:drawing>
              <wp:inline distT="0" distB="0" distL="0" distR="0" wp14:anchorId="02ED3F17" wp14:editId="3FC90D4E">
                <wp:extent cx="2215166" cy="409904"/>
                <wp:effectExtent l="0" t="0" r="0" b="0"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166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719607" w14:textId="12FF519C" w:rsidR="00816D19" w:rsidRPr="00816D19" w:rsidRDefault="00FF3A1E" w:rsidP="00816D19">
                            <w:pPr>
                              <w:rPr>
                                <w:color w:val="161718" w:themeColor="text1"/>
                                <w:lang w:bidi="es-MX"/>
                              </w:rPr>
                            </w:pPr>
                            <w:r w:rsidRPr="00FF3A1E">
                              <w:rPr>
                                <w:color w:val="161718" w:themeColor="text1"/>
                                <w:lang w:bidi="es-MX"/>
                              </w:rPr>
                              <w:t>hola@espot-mkt.com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ED3F17" id="Cuadro de texto 10" o:spid="_x0000_s1030" type="#_x0000_t202" style="width:174.4pt;height:3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" filled="f" stroked="f" strokeweight=".5pt">
                <v:textbox>
                  <w:txbxContent>
                    <w:p w14:paraId="60719607" w14:textId="12FF519C" w:rsidR="00816D19" w:rsidRPr="00816D19" w:rsidRDefault="00FF3A1E" w:rsidP="00816D19">
                      <w:pPr>
                        <w:rPr>
                          <w:color w:val="161718" w:themeColor="text1"/>
                          <w:lang w:bidi="es-MX"/>
                        </w:rPr>
                      </w:pPr>
                      <w:r w:rsidRPr="00FF3A1E">
                        <w:rPr>
                          <w:color w:val="161718" w:themeColor="text1"/>
                          <w:lang w:bidi="es-MX"/>
                        </w:rPr>
                        <w:t>hola@espot-mkt.com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8F8DD1" w14:textId="77777777" w:rsidR="00FF3A1E" w:rsidRPr="008259F3" w:rsidRDefault="00FF3A1E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</w:p>
    <w:p w14:paraId="0656727C" w14:textId="77777777" w:rsidR="008259F3" w:rsidRPr="008259F3" w:rsidRDefault="008259F3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</w:p>
    <w:p w14:paraId="5C18FC49" w14:textId="77777777" w:rsidR="008259F3" w:rsidRPr="008259F3" w:rsidRDefault="00FF3A1E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  <w:r w:rsidRPr="008259F3">
        <w:rPr>
          <w:rStyle w:val="Textoennegrita"/>
          <w:rFonts w:ascii="Times New Roman" w:hAnsi="Times New Roman" w:cs="Times New Roman"/>
          <w:color w:val="161718" w:themeColor="text1"/>
          <w:sz w:val="32"/>
          <w:szCs w:val="24"/>
        </w:rPr>
        <w:t>Nombre del Proyecto:</w:t>
      </w: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 xml:space="preserve"> Venta de Números</w:t>
      </w:r>
    </w:p>
    <w:p w14:paraId="3FE09F0B" w14:textId="77777777" w:rsidR="008259F3" w:rsidRPr="008259F3" w:rsidRDefault="00FF3A1E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br/>
      </w:r>
      <w:r w:rsidRPr="008259F3">
        <w:rPr>
          <w:rStyle w:val="Textoennegrita"/>
          <w:rFonts w:ascii="Times New Roman" w:hAnsi="Times New Roman" w:cs="Times New Roman"/>
          <w:color w:val="161718" w:themeColor="text1"/>
          <w:sz w:val="32"/>
          <w:szCs w:val="24"/>
        </w:rPr>
        <w:t>Autor:</w:t>
      </w: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 xml:space="preserve"> </w:t>
      </w:r>
      <w:r w:rsidR="008259F3"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>Eugenia Ibarra M.</w:t>
      </w:r>
    </w:p>
    <w:p w14:paraId="33A36212" w14:textId="77777777" w:rsidR="008259F3" w:rsidRPr="008259F3" w:rsidRDefault="00FF3A1E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br/>
      </w:r>
      <w:r w:rsidRPr="008259F3">
        <w:rPr>
          <w:rStyle w:val="Textoennegrita"/>
          <w:rFonts w:ascii="Times New Roman" w:hAnsi="Times New Roman" w:cs="Times New Roman"/>
          <w:color w:val="161718" w:themeColor="text1"/>
          <w:sz w:val="32"/>
          <w:szCs w:val="24"/>
        </w:rPr>
        <w:t>Fecha:</w:t>
      </w: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 xml:space="preserve"> </w:t>
      </w:r>
      <w:r w:rsidR="008259F3"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>19/Jun/2024</w:t>
      </w:r>
    </w:p>
    <w:p w14:paraId="42A2B6A6" w14:textId="27424024" w:rsidR="00FF3A1E" w:rsidRPr="008259F3" w:rsidRDefault="00FF3A1E" w:rsidP="00816D19">
      <w:pPr>
        <w:spacing w:after="200"/>
        <w:rPr>
          <w:rFonts w:ascii="Times New Roman" w:hAnsi="Times New Roman" w:cs="Times New Roman"/>
          <w:color w:val="161718" w:themeColor="text1"/>
          <w:sz w:val="32"/>
          <w:szCs w:val="24"/>
        </w:rPr>
      </w:pP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br/>
      </w:r>
      <w:r w:rsidRPr="008259F3">
        <w:rPr>
          <w:rStyle w:val="Textoennegrita"/>
          <w:rFonts w:ascii="Times New Roman" w:hAnsi="Times New Roman" w:cs="Times New Roman"/>
          <w:color w:val="161718" w:themeColor="text1"/>
          <w:sz w:val="32"/>
          <w:szCs w:val="24"/>
        </w:rPr>
        <w:t>Versión del Documento:</w:t>
      </w:r>
      <w:r w:rsidRPr="008259F3">
        <w:rPr>
          <w:rFonts w:ascii="Times New Roman" w:hAnsi="Times New Roman" w:cs="Times New Roman"/>
          <w:color w:val="161718" w:themeColor="text1"/>
          <w:sz w:val="32"/>
          <w:szCs w:val="24"/>
        </w:rPr>
        <w:t xml:space="preserve"> 1.0</w:t>
      </w:r>
    </w:p>
    <w:p w14:paraId="5417DCD0" w14:textId="77777777" w:rsidR="00816D19" w:rsidRDefault="00816D19" w:rsidP="00816D19">
      <w:pPr>
        <w:spacing w:after="200"/>
      </w:pPr>
    </w:p>
    <w:p w14:paraId="4CBD5A0B" w14:textId="77777777" w:rsidR="00816D19" w:rsidRDefault="00816D19" w:rsidP="00816D19">
      <w:pPr>
        <w:spacing w:after="200"/>
      </w:pPr>
    </w:p>
    <w:p w14:paraId="4A59FA0A" w14:textId="77777777" w:rsidR="00816D19" w:rsidRDefault="00816D19" w:rsidP="00816D19">
      <w:pPr>
        <w:spacing w:after="200"/>
      </w:pPr>
    </w:p>
    <w:p w14:paraId="671597DB" w14:textId="77777777" w:rsidR="00816D19" w:rsidRDefault="00816D19" w:rsidP="00816D19">
      <w:pPr>
        <w:spacing w:after="200"/>
      </w:pPr>
    </w:p>
    <w:p w14:paraId="4FD956CE" w14:textId="77777777" w:rsidR="00816D19" w:rsidRDefault="00816D19" w:rsidP="00816D19">
      <w:pPr>
        <w:spacing w:after="200"/>
      </w:pPr>
    </w:p>
    <w:p w14:paraId="4A7D79DC" w14:textId="77777777" w:rsidR="00816D19" w:rsidRDefault="00816D19" w:rsidP="00816D19">
      <w:pPr>
        <w:spacing w:after="200"/>
      </w:pPr>
    </w:p>
    <w:p w14:paraId="2ED32B52" w14:textId="77777777" w:rsidR="00816D19" w:rsidRDefault="00816D19" w:rsidP="00816D19">
      <w:pPr>
        <w:spacing w:after="200"/>
      </w:pPr>
    </w:p>
    <w:p w14:paraId="6E326A17" w14:textId="77777777" w:rsidR="00816D19" w:rsidRDefault="00816D19" w:rsidP="00816D19">
      <w:pPr>
        <w:spacing w:after="200"/>
      </w:pPr>
    </w:p>
    <w:p w14:paraId="30B193CE" w14:textId="77777777" w:rsidR="00816D19" w:rsidRDefault="00816D19" w:rsidP="00816D19">
      <w:pPr>
        <w:spacing w:after="200"/>
      </w:pPr>
    </w:p>
    <w:p w14:paraId="7A0C98DA" w14:textId="77777777" w:rsidR="00816D19" w:rsidRPr="00CA5E5C" w:rsidRDefault="00816D19" w:rsidP="00816D19">
      <w:pPr>
        <w:spacing w:after="200"/>
        <w:rPr>
          <w:rFonts w:ascii="Times New Roman" w:hAnsi="Times New Roman" w:cs="Times New Roman"/>
        </w:rPr>
      </w:pPr>
    </w:p>
    <w:p w14:paraId="48FCFF90" w14:textId="77777777" w:rsidR="00816D19" w:rsidRPr="00CA5E5C" w:rsidRDefault="00816D19" w:rsidP="00816D19">
      <w:pPr>
        <w:spacing w:after="200"/>
        <w:rPr>
          <w:rFonts w:ascii="Times New Roman" w:hAnsi="Times New Roman" w:cs="Times New Roman"/>
        </w:rPr>
      </w:pPr>
    </w:p>
    <w:p w14:paraId="0E692017" w14:textId="77777777" w:rsidR="008259F3" w:rsidRPr="00CA5E5C" w:rsidRDefault="008259F3" w:rsidP="008259F3">
      <w:pPr>
        <w:pStyle w:val="Ttulo4"/>
        <w:rPr>
          <w:rFonts w:ascii="Times New Roman" w:hAnsi="Times New Roman"/>
          <w:sz w:val="32"/>
          <w:szCs w:val="28"/>
        </w:rPr>
      </w:pPr>
      <w:r w:rsidRPr="00CA5E5C">
        <w:rPr>
          <w:rFonts w:ascii="Times New Roman" w:hAnsi="Times New Roman"/>
          <w:sz w:val="32"/>
          <w:szCs w:val="28"/>
        </w:rPr>
        <w:t>Tabla de Contenidos</w:t>
      </w:r>
    </w:p>
    <w:p w14:paraId="207EFDC4" w14:textId="77777777" w:rsidR="008259F3" w:rsidRPr="00CA5E5C" w:rsidRDefault="008259F3" w:rsidP="008259F3">
      <w:pPr>
        <w:pStyle w:val="Ttulo4"/>
        <w:rPr>
          <w:rFonts w:ascii="Times New Roman" w:hAnsi="Times New Roman"/>
          <w:sz w:val="32"/>
          <w:szCs w:val="32"/>
        </w:rPr>
      </w:pPr>
    </w:p>
    <w:p w14:paraId="6C19B589" w14:textId="77777777" w:rsidR="00CA1CB7" w:rsidRPr="00CA5E5C" w:rsidRDefault="00CA1CB7" w:rsidP="008259F3">
      <w:pPr>
        <w:pStyle w:val="Ttulo4"/>
        <w:rPr>
          <w:rFonts w:ascii="Times New Roman" w:hAnsi="Times New Roman"/>
          <w:sz w:val="32"/>
          <w:szCs w:val="32"/>
        </w:rPr>
      </w:pPr>
    </w:p>
    <w:p w14:paraId="7200C860" w14:textId="77777777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Introducción</w:t>
      </w:r>
    </w:p>
    <w:p w14:paraId="5E66E6F9" w14:textId="77777777" w:rsidR="008259F3" w:rsidRPr="00CA5E5C" w:rsidRDefault="008259F3" w:rsidP="008259F3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color w:val="161718" w:themeColor="text1"/>
          <w:sz w:val="36"/>
          <w:szCs w:val="28"/>
        </w:rPr>
      </w:pPr>
    </w:p>
    <w:p w14:paraId="4028CD6B" w14:textId="25D80EA1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Descripción General</w:t>
      </w:r>
    </w:p>
    <w:p w14:paraId="1D69D18A" w14:textId="77777777" w:rsidR="008259F3" w:rsidRPr="00CA5E5C" w:rsidRDefault="008259F3" w:rsidP="008259F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</w:p>
    <w:p w14:paraId="52C33265" w14:textId="77777777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Tecnologías Utilizadas</w:t>
      </w:r>
    </w:p>
    <w:p w14:paraId="7F715EE1" w14:textId="77777777" w:rsidR="008259F3" w:rsidRPr="00CA5E5C" w:rsidRDefault="008259F3" w:rsidP="008259F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</w:p>
    <w:p w14:paraId="257127A8" w14:textId="77777777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Diseño de la Solución</w:t>
      </w:r>
    </w:p>
    <w:p w14:paraId="010B1F24" w14:textId="77777777" w:rsidR="008259F3" w:rsidRPr="00CA5E5C" w:rsidRDefault="008259F3" w:rsidP="008259F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4.1 HTML</w:t>
      </w:r>
    </w:p>
    <w:p w14:paraId="22B66A04" w14:textId="77777777" w:rsidR="008259F3" w:rsidRPr="00CA5E5C" w:rsidRDefault="008259F3" w:rsidP="008259F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4.2 CSS</w:t>
      </w:r>
    </w:p>
    <w:p w14:paraId="3153F154" w14:textId="3F5C129B" w:rsidR="008259F3" w:rsidRPr="00CA5E5C" w:rsidRDefault="008259F3" w:rsidP="008259F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4.3 JavaScript</w:t>
      </w:r>
    </w:p>
    <w:p w14:paraId="77DF734D" w14:textId="77777777" w:rsidR="008259F3" w:rsidRPr="00CA5E5C" w:rsidRDefault="008259F3" w:rsidP="008259F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</w:p>
    <w:p w14:paraId="70A225C3" w14:textId="7BB23301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Conclusió</w:t>
      </w: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n</w:t>
      </w:r>
    </w:p>
    <w:p w14:paraId="1CEAD330" w14:textId="77777777" w:rsidR="008259F3" w:rsidRPr="00CA5E5C" w:rsidRDefault="008259F3" w:rsidP="008259F3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color w:val="161718" w:themeColor="text1"/>
          <w:sz w:val="36"/>
          <w:szCs w:val="28"/>
        </w:rPr>
      </w:pPr>
    </w:p>
    <w:p w14:paraId="178FA89F" w14:textId="77777777" w:rsidR="008259F3" w:rsidRPr="00CA5E5C" w:rsidRDefault="008259F3" w:rsidP="008259F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161718" w:themeColor="text1"/>
          <w:sz w:val="36"/>
          <w:szCs w:val="28"/>
        </w:rPr>
      </w:pPr>
      <w:r w:rsidRPr="00CA5E5C">
        <w:rPr>
          <w:rFonts w:ascii="Times New Roman" w:hAnsi="Times New Roman" w:cs="Times New Roman"/>
          <w:color w:val="161718" w:themeColor="text1"/>
          <w:sz w:val="36"/>
          <w:szCs w:val="28"/>
        </w:rPr>
        <w:t>Referencias</w:t>
      </w:r>
    </w:p>
    <w:p w14:paraId="6D95D6E5" w14:textId="77777777" w:rsidR="00816D19" w:rsidRDefault="00816D19" w:rsidP="00816D19">
      <w:pPr>
        <w:spacing w:after="200"/>
      </w:pPr>
    </w:p>
    <w:p w14:paraId="51D36B72" w14:textId="77777777" w:rsidR="00816D19" w:rsidRDefault="00816D19" w:rsidP="00816D19">
      <w:pPr>
        <w:spacing w:after="200"/>
      </w:pPr>
    </w:p>
    <w:p w14:paraId="10320801" w14:textId="77777777" w:rsidR="00816D19" w:rsidRDefault="00816D19" w:rsidP="00816D19">
      <w:pPr>
        <w:spacing w:after="200"/>
      </w:pPr>
    </w:p>
    <w:p w14:paraId="77A5769C" w14:textId="77777777" w:rsidR="00816D19" w:rsidRDefault="00816D19" w:rsidP="00816D19">
      <w:pPr>
        <w:spacing w:after="200"/>
      </w:pPr>
    </w:p>
    <w:p w14:paraId="7E26264B" w14:textId="77777777" w:rsidR="00816D19" w:rsidRDefault="00816D19" w:rsidP="00816D19">
      <w:pPr>
        <w:spacing w:after="200"/>
      </w:pPr>
    </w:p>
    <w:p w14:paraId="193BCC49" w14:textId="77777777" w:rsidR="00816D19" w:rsidRDefault="00816D19" w:rsidP="00816D19">
      <w:pPr>
        <w:spacing w:after="200"/>
      </w:pPr>
    </w:p>
    <w:p w14:paraId="71A3E709" w14:textId="77777777" w:rsidR="00CA5E5C" w:rsidRDefault="00CA5E5C" w:rsidP="00816D19">
      <w:pPr>
        <w:spacing w:after="200"/>
      </w:pPr>
    </w:p>
    <w:p w14:paraId="23D53292" w14:textId="77777777" w:rsidR="00CA5E5C" w:rsidRDefault="00CA5E5C" w:rsidP="00816D19">
      <w:pPr>
        <w:spacing w:after="200"/>
      </w:pPr>
    </w:p>
    <w:p w14:paraId="095C1841" w14:textId="77777777" w:rsidR="00CA5E5C" w:rsidRDefault="00CA5E5C" w:rsidP="00816D19">
      <w:pPr>
        <w:spacing w:after="200"/>
      </w:pPr>
    </w:p>
    <w:p w14:paraId="0E464DA0" w14:textId="0CB22694" w:rsidR="00CA5E5C" w:rsidRDefault="00CA5E5C" w:rsidP="00CA5E5C">
      <w:pPr>
        <w:pStyle w:val="Ttulo4"/>
        <w:numPr>
          <w:ilvl w:val="0"/>
          <w:numId w:val="2"/>
        </w:numPr>
        <w:rPr>
          <w:rFonts w:ascii="Times New Roman" w:hAnsi="Times New Roman"/>
          <w:sz w:val="32"/>
          <w:szCs w:val="28"/>
        </w:rPr>
      </w:pPr>
      <w:r w:rsidRPr="00CA5E5C">
        <w:rPr>
          <w:rFonts w:ascii="Times New Roman" w:hAnsi="Times New Roman"/>
          <w:sz w:val="36"/>
          <w:szCs w:val="32"/>
        </w:rPr>
        <w:t>Introducción</w:t>
      </w:r>
    </w:p>
    <w:p w14:paraId="686BDAB4" w14:textId="77777777" w:rsidR="00CA5E5C" w:rsidRPr="00CA5E5C" w:rsidRDefault="00CA5E5C" w:rsidP="00CA5E5C">
      <w:pPr>
        <w:pStyle w:val="Ttulo4"/>
        <w:ind w:left="735"/>
        <w:rPr>
          <w:rFonts w:ascii="Times New Roman" w:hAnsi="Times New Roman"/>
          <w:sz w:val="32"/>
          <w:szCs w:val="28"/>
        </w:rPr>
      </w:pPr>
    </w:p>
    <w:p w14:paraId="28F5B8FD" w14:textId="77777777" w:rsidR="00CA5E5C" w:rsidRDefault="00CA5E5C" w:rsidP="00CA5E5C">
      <w:pPr>
        <w:pStyle w:val="NormalWeb"/>
        <w:rPr>
          <w:rFonts w:eastAsiaTheme="minorEastAsia"/>
          <w:color w:val="161718" w:themeColor="text1"/>
          <w:sz w:val="36"/>
          <w:szCs w:val="28"/>
          <w:lang w:eastAsia="en-US"/>
        </w:rPr>
      </w:pPr>
      <w:r w:rsidRPr="00CA5E5C">
        <w:rPr>
          <w:rFonts w:eastAsiaTheme="minorEastAsia"/>
          <w:color w:val="161718" w:themeColor="text1"/>
          <w:sz w:val="36"/>
          <w:szCs w:val="28"/>
          <w:lang w:eastAsia="en-US"/>
        </w:rPr>
        <w:t xml:space="preserve">Este documento técnico describe el diseño de la solución para una página web interactiva dedicada a la venta de productos numéricos. </w:t>
      </w:r>
    </w:p>
    <w:p w14:paraId="3A1CA182" w14:textId="54F07CEF" w:rsidR="00CA5E5C" w:rsidRPr="00CA5E5C" w:rsidRDefault="00CA5E5C" w:rsidP="00CA5E5C">
      <w:pPr>
        <w:pStyle w:val="NormalWeb"/>
        <w:rPr>
          <w:rFonts w:eastAsiaTheme="minorEastAsia"/>
          <w:color w:val="161718" w:themeColor="text1"/>
          <w:sz w:val="36"/>
          <w:szCs w:val="28"/>
          <w:lang w:eastAsia="en-US"/>
        </w:rPr>
      </w:pPr>
      <w:r w:rsidRPr="00CA5E5C">
        <w:rPr>
          <w:rFonts w:eastAsiaTheme="minorEastAsia"/>
          <w:color w:val="161718" w:themeColor="text1"/>
          <w:sz w:val="36"/>
          <w:szCs w:val="28"/>
          <w:lang w:eastAsia="en-US"/>
        </w:rPr>
        <w:t>La solución utiliza HTML, CSS y JavaScript para estructurar, estilizar y añadir interactividad a la página.</w:t>
      </w:r>
    </w:p>
    <w:p w14:paraId="22645EF4" w14:textId="77777777" w:rsidR="00816D19" w:rsidRDefault="00816D19" w:rsidP="00816D19">
      <w:pPr>
        <w:spacing w:after="200"/>
      </w:pPr>
    </w:p>
    <w:p w14:paraId="0914A922" w14:textId="77777777" w:rsidR="00816D19" w:rsidRDefault="00816D19" w:rsidP="00816D19">
      <w:pPr>
        <w:spacing w:after="200"/>
      </w:pPr>
    </w:p>
    <w:p w14:paraId="0E9D7CDD" w14:textId="77777777" w:rsidR="00816D19" w:rsidRDefault="00816D19" w:rsidP="00816D19">
      <w:pPr>
        <w:spacing w:after="200"/>
      </w:pPr>
    </w:p>
    <w:p w14:paraId="090A5EE5" w14:textId="77777777" w:rsidR="00816D19" w:rsidRDefault="00816D19" w:rsidP="00816D19">
      <w:pPr>
        <w:spacing w:after="200"/>
      </w:pPr>
    </w:p>
    <w:p w14:paraId="5BF94CF6" w14:textId="77777777" w:rsidR="00CA5E5C" w:rsidRDefault="00CA5E5C" w:rsidP="00816D19">
      <w:pPr>
        <w:spacing w:after="200"/>
      </w:pPr>
    </w:p>
    <w:p w14:paraId="5526E9ED" w14:textId="77777777" w:rsidR="00CA5E5C" w:rsidRDefault="00CA5E5C" w:rsidP="00816D19">
      <w:pPr>
        <w:spacing w:after="200"/>
      </w:pPr>
    </w:p>
    <w:p w14:paraId="161143A3" w14:textId="77777777" w:rsidR="00CA5E5C" w:rsidRDefault="00CA5E5C" w:rsidP="00816D19">
      <w:pPr>
        <w:spacing w:after="200"/>
      </w:pPr>
    </w:p>
    <w:p w14:paraId="0D0BE913" w14:textId="77777777" w:rsidR="00CA5E5C" w:rsidRDefault="00CA5E5C" w:rsidP="00816D19">
      <w:pPr>
        <w:spacing w:after="200"/>
      </w:pPr>
    </w:p>
    <w:p w14:paraId="1FF65BC1" w14:textId="77777777" w:rsidR="00CA5E5C" w:rsidRDefault="00CA5E5C" w:rsidP="00816D19">
      <w:pPr>
        <w:spacing w:after="200"/>
      </w:pPr>
    </w:p>
    <w:p w14:paraId="0A976D8F" w14:textId="77777777" w:rsidR="00CA5E5C" w:rsidRDefault="00CA5E5C" w:rsidP="00816D19">
      <w:pPr>
        <w:spacing w:after="200"/>
      </w:pPr>
    </w:p>
    <w:p w14:paraId="76CC7902" w14:textId="77777777" w:rsidR="00CA5E5C" w:rsidRDefault="00CA5E5C" w:rsidP="00816D19">
      <w:pPr>
        <w:spacing w:after="200"/>
      </w:pPr>
    </w:p>
    <w:p w14:paraId="69DFA835" w14:textId="77777777" w:rsidR="00CA5E5C" w:rsidRDefault="00CA5E5C" w:rsidP="00816D19">
      <w:pPr>
        <w:spacing w:after="200"/>
      </w:pPr>
    </w:p>
    <w:p w14:paraId="2303879F" w14:textId="77777777" w:rsidR="00CA5E5C" w:rsidRDefault="00CA5E5C" w:rsidP="00816D19">
      <w:pPr>
        <w:spacing w:after="200"/>
      </w:pPr>
    </w:p>
    <w:p w14:paraId="49811489" w14:textId="77777777" w:rsidR="00CA5E5C" w:rsidRDefault="00CA5E5C" w:rsidP="00816D19">
      <w:pPr>
        <w:spacing w:after="200"/>
      </w:pPr>
    </w:p>
    <w:p w14:paraId="5A6C9B1B" w14:textId="77777777" w:rsidR="00CA5E5C" w:rsidRPr="00CA5E5C" w:rsidRDefault="00CA5E5C" w:rsidP="00816D19">
      <w:pPr>
        <w:spacing w:after="200"/>
        <w:rPr>
          <w:sz w:val="32"/>
          <w:szCs w:val="24"/>
        </w:rPr>
      </w:pPr>
    </w:p>
    <w:p w14:paraId="7572E666" w14:textId="5E4EA226" w:rsidR="00CA5E5C" w:rsidRPr="00CA5E5C" w:rsidRDefault="00CA5E5C" w:rsidP="00CA5E5C">
      <w:pPr>
        <w:pStyle w:val="Ttulo3"/>
        <w:numPr>
          <w:ilvl w:val="0"/>
          <w:numId w:val="2"/>
        </w:numPr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  <w:lastRenderedPageBreak/>
        <w:t>Descripción General</w:t>
      </w:r>
    </w:p>
    <w:p w14:paraId="28C75389" w14:textId="77777777" w:rsidR="00CA5E5C" w:rsidRDefault="00CA5E5C" w:rsidP="00CA5E5C">
      <w:pPr>
        <w:pStyle w:val="Ttulo3"/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2"/>
          <w:szCs w:val="28"/>
        </w:rPr>
      </w:pPr>
    </w:p>
    <w:p w14:paraId="7FF0EE33" w14:textId="77777777" w:rsidR="00CA5E5C" w:rsidRPr="00CA5E5C" w:rsidRDefault="00CA5E5C" w:rsidP="00CA5E5C">
      <w:pPr>
        <w:pStyle w:val="Ttulo3"/>
        <w:ind w:left="735"/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2"/>
          <w:szCs w:val="28"/>
        </w:rPr>
      </w:pPr>
    </w:p>
    <w:p w14:paraId="53FDCE7D" w14:textId="2DBC8FBD" w:rsidR="00CA5E5C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  <w:r w:rsidRPr="00CA5E5C">
        <w:rPr>
          <w:rFonts w:ascii="Times New Roman" w:hAnsi="Times New Roman"/>
          <w:b w:val="0"/>
          <w:bCs/>
          <w:caps w:val="0"/>
          <w:sz w:val="36"/>
          <w:szCs w:val="32"/>
        </w:rPr>
        <w:t>La solución al problema, para este proyecto, consiste en una página web que permite a los usuarios filtrar productos numéricos por categorías y reiniciar los filtros para ver todos los productos disponibles. Esta funcionalidad mejora la experiencia del usuario al permitirle buscar y seleccionar productos de manera eficiente.</w:t>
      </w:r>
    </w:p>
    <w:p w14:paraId="0DF7D50E" w14:textId="77777777" w:rsidR="00CA5E5C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</w:p>
    <w:p w14:paraId="69A524CF" w14:textId="77777777" w:rsidR="00CA5E5C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</w:p>
    <w:p w14:paraId="31012F2E" w14:textId="7ACD97C5" w:rsidR="00CA5E5C" w:rsidRDefault="00CA5E5C" w:rsidP="00CA5E5C">
      <w:pPr>
        <w:pStyle w:val="Ttulo3"/>
        <w:numPr>
          <w:ilvl w:val="0"/>
          <w:numId w:val="2"/>
        </w:numPr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  <w:t>Tecnologías Utilizadas</w:t>
      </w:r>
    </w:p>
    <w:p w14:paraId="154B0A0F" w14:textId="77777777" w:rsidR="00CA5E5C" w:rsidRPr="00CA5E5C" w:rsidRDefault="00CA5E5C" w:rsidP="00CA5E5C">
      <w:pPr>
        <w:pStyle w:val="Ttulo3"/>
        <w:ind w:left="360"/>
        <w:rPr>
          <w:rFonts w:ascii="Times New Roman" w:hAnsi="Times New Roman"/>
          <w:bCs/>
          <w:i w:val="0"/>
          <w:color w:val="161718" w:themeColor="text1"/>
          <w:spacing w:val="20"/>
          <w:kern w:val="28"/>
          <w:sz w:val="36"/>
          <w:szCs w:val="32"/>
        </w:rPr>
      </w:pPr>
    </w:p>
    <w:p w14:paraId="157BD4B3" w14:textId="77777777" w:rsidR="00CA5E5C" w:rsidRPr="00CA5E5C" w:rsidRDefault="00CA5E5C" w:rsidP="00CA5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HTML (</w:t>
      </w:r>
      <w:proofErr w:type="spellStart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HyperText</w:t>
      </w:r>
      <w:proofErr w:type="spellEnd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 xml:space="preserve"> </w:t>
      </w:r>
      <w:proofErr w:type="spellStart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Markup</w:t>
      </w:r>
      <w:proofErr w:type="spellEnd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 xml:space="preserve"> </w:t>
      </w:r>
      <w:proofErr w:type="spellStart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Language</w:t>
      </w:r>
      <w:proofErr w:type="spellEnd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)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2"/>
          <w:szCs w:val="28"/>
        </w:rPr>
        <w:t xml:space="preserve">: 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>Para la estructura básica del contenido de la página web.</w:t>
      </w:r>
    </w:p>
    <w:p w14:paraId="35D9263F" w14:textId="77777777" w:rsidR="00CA5E5C" w:rsidRDefault="00CA5E5C" w:rsidP="00CA5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6"/>
          <w:szCs w:val="32"/>
        </w:rPr>
      </w:pPr>
    </w:p>
    <w:p w14:paraId="4A9B9A76" w14:textId="69D89BAD" w:rsidR="00CA5E5C" w:rsidRPr="00CA5E5C" w:rsidRDefault="00CA5E5C" w:rsidP="00CA5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CSS (</w:t>
      </w:r>
      <w:proofErr w:type="spellStart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Cascading</w:t>
      </w:r>
      <w:proofErr w:type="spellEnd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 xml:space="preserve"> Style </w:t>
      </w:r>
      <w:proofErr w:type="spellStart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Sheets</w:t>
      </w:r>
      <w:proofErr w:type="spellEnd"/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)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2"/>
          <w:szCs w:val="28"/>
        </w:rPr>
        <w:t>: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 xml:space="preserve"> Para estilizar los elementos HTML y mejorar la apariencia visual.</w:t>
      </w:r>
    </w:p>
    <w:p w14:paraId="0A171663" w14:textId="77777777" w:rsidR="00CA5E5C" w:rsidRDefault="00CA5E5C" w:rsidP="00CA5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6"/>
          <w:szCs w:val="32"/>
        </w:rPr>
      </w:pPr>
    </w:p>
    <w:p w14:paraId="4E818CFD" w14:textId="65955F29" w:rsidR="00CA5E5C" w:rsidRPr="00CA5E5C" w:rsidRDefault="00CA5E5C" w:rsidP="00CA5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eastAsia="Times New Roman" w:hAnsi="Times New Roman" w:cs="Times New Roman"/>
          <w:b/>
          <w:color w:val="161718" w:themeColor="text1"/>
          <w:spacing w:val="20"/>
          <w:kern w:val="28"/>
          <w:sz w:val="32"/>
          <w:szCs w:val="28"/>
        </w:rPr>
        <w:t>JavaScript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2"/>
          <w:szCs w:val="28"/>
        </w:rPr>
        <w:t xml:space="preserve">: 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 xml:space="preserve">Para añadir interactividad, permitiendo la aplicación de filtros dinámicos y el 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>reinicio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 xml:space="preserve"> de 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>estos</w:t>
      </w:r>
      <w:r w:rsidRPr="00CA5E5C">
        <w:rPr>
          <w:rFonts w:ascii="Times New Roman" w:eastAsia="Times New Roman" w:hAnsi="Times New Roman" w:cs="Times New Roman"/>
          <w:bCs/>
          <w:color w:val="161718" w:themeColor="text1"/>
          <w:spacing w:val="20"/>
          <w:kern w:val="28"/>
          <w:sz w:val="36"/>
          <w:szCs w:val="32"/>
        </w:rPr>
        <w:t>.</w:t>
      </w:r>
    </w:p>
    <w:p w14:paraId="7EEC2499" w14:textId="77777777" w:rsidR="00CA5E5C" w:rsidRPr="00CA5E5C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</w:p>
    <w:p w14:paraId="5B6AA4F3" w14:textId="77777777" w:rsidR="00CA5E5C" w:rsidRPr="00CA5E5C" w:rsidRDefault="00CA5E5C" w:rsidP="00CA5E5C">
      <w:pPr>
        <w:pStyle w:val="Ttulo4"/>
        <w:ind w:left="735"/>
        <w:rPr>
          <w:rFonts w:ascii="Times New Roman" w:hAnsi="Times New Roman"/>
          <w:b w:val="0"/>
          <w:bCs/>
          <w:caps w:val="0"/>
          <w:sz w:val="36"/>
          <w:szCs w:val="32"/>
        </w:rPr>
      </w:pPr>
    </w:p>
    <w:p w14:paraId="2E27D72B" w14:textId="77777777" w:rsidR="00CA5E5C" w:rsidRDefault="00CA5E5C" w:rsidP="00816D19">
      <w:pPr>
        <w:spacing w:after="200"/>
      </w:pPr>
    </w:p>
    <w:p w14:paraId="5E0091A4" w14:textId="77777777" w:rsidR="00CA5E5C" w:rsidRDefault="00CA5E5C" w:rsidP="00816D19">
      <w:pPr>
        <w:spacing w:after="200"/>
      </w:pPr>
    </w:p>
    <w:p w14:paraId="5AE65690" w14:textId="77777777" w:rsidR="00816D19" w:rsidRDefault="00816D19" w:rsidP="00816D19">
      <w:pPr>
        <w:spacing w:after="200"/>
      </w:pPr>
    </w:p>
    <w:p w14:paraId="2D5676C4" w14:textId="77777777" w:rsidR="00816D19" w:rsidRDefault="00816D19" w:rsidP="00816D19">
      <w:pPr>
        <w:spacing w:after="200"/>
      </w:pPr>
    </w:p>
    <w:p w14:paraId="50681BB9" w14:textId="343A3BE3" w:rsidR="00CA5E5C" w:rsidRDefault="00CA5E5C" w:rsidP="00CA5E5C">
      <w:pPr>
        <w:pStyle w:val="Ttulo3"/>
        <w:numPr>
          <w:ilvl w:val="0"/>
          <w:numId w:val="2"/>
        </w:numPr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  <w:r w:rsidRPr="00CA5E5C"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  <w:lastRenderedPageBreak/>
        <w:t>Diseño de la Solución</w:t>
      </w:r>
    </w:p>
    <w:p w14:paraId="662BAA89" w14:textId="77777777" w:rsidR="00CA5E5C" w:rsidRDefault="00CA5E5C" w:rsidP="00CA5E5C">
      <w:pPr>
        <w:pStyle w:val="Ttulo3"/>
        <w:ind w:left="735"/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</w:p>
    <w:p w14:paraId="6420B7A5" w14:textId="77777777" w:rsidR="00CA5E5C" w:rsidRPr="00CA5E5C" w:rsidRDefault="00CA5E5C" w:rsidP="00CA5E5C">
      <w:pPr>
        <w:pStyle w:val="Ttulo3"/>
        <w:ind w:left="735"/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</w:p>
    <w:p w14:paraId="44FC5AB4" w14:textId="77777777" w:rsidR="00CA5E5C" w:rsidRPr="00CA5E5C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  <w:r w:rsidRPr="00CA5E5C">
        <w:rPr>
          <w:rFonts w:ascii="Times New Roman" w:hAnsi="Times New Roman"/>
          <w:b w:val="0"/>
          <w:bCs/>
          <w:caps w:val="0"/>
          <w:sz w:val="36"/>
          <w:szCs w:val="32"/>
        </w:rPr>
        <w:t>4.1 HTML</w:t>
      </w:r>
    </w:p>
    <w:p w14:paraId="203084B5" w14:textId="77777777" w:rsidR="00CA5E5C" w:rsidRPr="00CA5E5C" w:rsidRDefault="00CA5E5C" w:rsidP="00CA5E5C">
      <w:pPr>
        <w:pStyle w:val="NormalWeb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r w:rsidRPr="00CA5E5C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 xml:space="preserve">El archivo HTML define la estructura de la página, incluyendo el título principal, los filtros, la lista de productos y un botón para </w:t>
      </w:r>
      <w:proofErr w:type="gramStart"/>
      <w:r w:rsidRPr="00CA5E5C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resetear</w:t>
      </w:r>
      <w:proofErr w:type="gramEnd"/>
      <w:r w:rsidRPr="00CA5E5C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 xml:space="preserve"> los filtros.</w:t>
      </w:r>
    </w:p>
    <w:p w14:paraId="73CFE0EA" w14:textId="77777777" w:rsidR="00CF1034" w:rsidRDefault="00CF1034" w:rsidP="00CA5E5C">
      <w:pPr>
        <w:pStyle w:val="HTMLconformatoprevio"/>
        <w:rPr>
          <w:sz w:val="28"/>
          <w:szCs w:val="28"/>
        </w:rPr>
      </w:pPr>
    </w:p>
    <w:p w14:paraId="005FDB04" w14:textId="2653B191" w:rsidR="00CA5E5C" w:rsidRPr="00CA5E5C" w:rsidRDefault="00CA5E5C" w:rsidP="00CA5E5C">
      <w:pPr>
        <w:pStyle w:val="HTMLconformatoprevio"/>
        <w:rPr>
          <w:sz w:val="28"/>
          <w:szCs w:val="28"/>
        </w:rPr>
      </w:pPr>
      <w:proofErr w:type="spellStart"/>
      <w:r w:rsidRPr="00CA5E5C">
        <w:rPr>
          <w:sz w:val="28"/>
          <w:szCs w:val="28"/>
        </w:rPr>
        <w:t>html</w:t>
      </w:r>
      <w:proofErr w:type="spellEnd"/>
    </w:p>
    <w:p w14:paraId="7861D1F6" w14:textId="77777777" w:rsidR="00CA5E5C" w:rsidRPr="00CA5E5C" w:rsidRDefault="00CA5E5C" w:rsidP="00CA5E5C">
      <w:pPr>
        <w:pStyle w:val="HTMLconformatoprevio"/>
        <w:rPr>
          <w:sz w:val="28"/>
          <w:szCs w:val="28"/>
        </w:rPr>
      </w:pPr>
      <w:r w:rsidRPr="00CA5E5C">
        <w:rPr>
          <w:sz w:val="28"/>
          <w:szCs w:val="28"/>
        </w:rPr>
        <w:t>Copiar código</w:t>
      </w:r>
    </w:p>
    <w:p w14:paraId="5BC0BC55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meta"/>
          <w:sz w:val="28"/>
          <w:szCs w:val="28"/>
        </w:rPr>
        <w:t xml:space="preserve">&lt;!DOCTYPE </w:t>
      </w:r>
      <w:proofErr w:type="spellStart"/>
      <w:r w:rsidRPr="00CA5E5C">
        <w:rPr>
          <w:rStyle w:val="hljs-keyword"/>
          <w:sz w:val="28"/>
          <w:szCs w:val="28"/>
        </w:rPr>
        <w:t>html</w:t>
      </w:r>
      <w:proofErr w:type="spellEnd"/>
      <w:r w:rsidRPr="00CA5E5C">
        <w:rPr>
          <w:rStyle w:val="hljs-meta"/>
          <w:sz w:val="28"/>
          <w:szCs w:val="28"/>
        </w:rPr>
        <w:t>&gt;</w:t>
      </w:r>
    </w:p>
    <w:p w14:paraId="0C05FBBF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html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lang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"es"</w:t>
      </w:r>
      <w:r w:rsidRPr="00CA5E5C">
        <w:rPr>
          <w:rStyle w:val="hljs-tag"/>
          <w:sz w:val="28"/>
          <w:szCs w:val="28"/>
        </w:rPr>
        <w:t>&gt;</w:t>
      </w:r>
    </w:p>
    <w:p w14:paraId="5C979352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head</w:t>
      </w:r>
      <w:r w:rsidRPr="00CA5E5C">
        <w:rPr>
          <w:rStyle w:val="hljs-tag"/>
          <w:sz w:val="28"/>
          <w:szCs w:val="28"/>
        </w:rPr>
        <w:t>&gt;</w:t>
      </w:r>
    </w:p>
    <w:p w14:paraId="3DFB8ED3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meta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charset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"UTF-8"</w:t>
      </w:r>
      <w:r w:rsidRPr="00CA5E5C">
        <w:rPr>
          <w:rStyle w:val="hljs-tag"/>
          <w:sz w:val="28"/>
          <w:szCs w:val="28"/>
        </w:rPr>
        <w:t>&gt;</w:t>
      </w:r>
    </w:p>
    <w:p w14:paraId="76A30CEA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meta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name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viewport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content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width</w:t>
      </w:r>
      <w:proofErr w:type="spellEnd"/>
      <w:r w:rsidRPr="00CA5E5C">
        <w:rPr>
          <w:rStyle w:val="hljs-string"/>
          <w:sz w:val="28"/>
          <w:szCs w:val="28"/>
        </w:rPr>
        <w:t>=</w:t>
      </w:r>
      <w:proofErr w:type="spellStart"/>
      <w:r w:rsidRPr="00CA5E5C">
        <w:rPr>
          <w:rStyle w:val="hljs-string"/>
          <w:sz w:val="28"/>
          <w:szCs w:val="28"/>
        </w:rPr>
        <w:t>device-width</w:t>
      </w:r>
      <w:proofErr w:type="spellEnd"/>
      <w:r w:rsidRPr="00CA5E5C">
        <w:rPr>
          <w:rStyle w:val="hljs-string"/>
          <w:sz w:val="28"/>
          <w:szCs w:val="28"/>
        </w:rPr>
        <w:t xml:space="preserve">, </w:t>
      </w:r>
      <w:proofErr w:type="spellStart"/>
      <w:r w:rsidRPr="00CA5E5C">
        <w:rPr>
          <w:rStyle w:val="hljs-string"/>
          <w:sz w:val="28"/>
          <w:szCs w:val="28"/>
        </w:rPr>
        <w:t>initial-scale</w:t>
      </w:r>
      <w:proofErr w:type="spellEnd"/>
      <w:r w:rsidRPr="00CA5E5C">
        <w:rPr>
          <w:rStyle w:val="hljs-string"/>
          <w:sz w:val="28"/>
          <w:szCs w:val="28"/>
        </w:rPr>
        <w:t>=1.0"</w:t>
      </w:r>
      <w:r w:rsidRPr="00CA5E5C">
        <w:rPr>
          <w:rStyle w:val="hljs-tag"/>
          <w:sz w:val="28"/>
          <w:szCs w:val="28"/>
        </w:rPr>
        <w:t>&gt;</w:t>
      </w:r>
    </w:p>
    <w:p w14:paraId="68336C29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title</w:t>
      </w:r>
      <w:proofErr w:type="spellEnd"/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Venta de números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title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17C9442D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proofErr w:type="gramStart"/>
      <w:r w:rsidRPr="00CA5E5C">
        <w:rPr>
          <w:rStyle w:val="hljs-name"/>
          <w:sz w:val="28"/>
          <w:szCs w:val="28"/>
        </w:rPr>
        <w:t>link</w:t>
      </w:r>
      <w:proofErr w:type="gram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rel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stylesheet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href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"styles.css"</w:t>
      </w:r>
      <w:r w:rsidRPr="00CA5E5C">
        <w:rPr>
          <w:rStyle w:val="hljs-tag"/>
          <w:sz w:val="28"/>
          <w:szCs w:val="28"/>
        </w:rPr>
        <w:t>&gt;</w:t>
      </w:r>
    </w:p>
    <w:p w14:paraId="1F493FAD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head</w:t>
      </w:r>
      <w:r w:rsidRPr="00CA5E5C">
        <w:rPr>
          <w:rStyle w:val="hljs-tag"/>
          <w:sz w:val="28"/>
          <w:szCs w:val="28"/>
        </w:rPr>
        <w:t>&gt;</w:t>
      </w:r>
    </w:p>
    <w:p w14:paraId="581C94B5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body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5B81BAD2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1AE8E6A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proofErr w:type="gramStart"/>
      <w:r w:rsidRPr="00CA5E5C">
        <w:rPr>
          <w:rStyle w:val="hljs-comment"/>
          <w:sz w:val="28"/>
          <w:szCs w:val="28"/>
        </w:rPr>
        <w:t>&lt;!--</w:t>
      </w:r>
      <w:proofErr w:type="gramEnd"/>
      <w:r w:rsidRPr="00CA5E5C">
        <w:rPr>
          <w:rStyle w:val="hljs-comment"/>
          <w:sz w:val="28"/>
          <w:szCs w:val="28"/>
        </w:rPr>
        <w:t xml:space="preserve"> Contenedor principal de la página --&gt;</w:t>
      </w:r>
    </w:p>
    <w:p w14:paraId="73E65343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"container"</w:t>
      </w:r>
      <w:r w:rsidRPr="00CA5E5C">
        <w:rPr>
          <w:rStyle w:val="hljs-tag"/>
          <w:sz w:val="28"/>
          <w:szCs w:val="28"/>
        </w:rPr>
        <w:t>&gt;</w:t>
      </w:r>
    </w:p>
    <w:p w14:paraId="66151811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h1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Por ocasión especial, ¡puede adquirir </w:t>
      </w:r>
      <w:proofErr w:type="gramStart"/>
      <w:r w:rsidRPr="00CA5E5C">
        <w:rPr>
          <w:rStyle w:val="CdigoHTML"/>
          <w:sz w:val="28"/>
          <w:szCs w:val="28"/>
        </w:rPr>
        <w:t>números!</w:t>
      </w:r>
      <w:r w:rsidRPr="00CA5E5C">
        <w:rPr>
          <w:rStyle w:val="hljs-tag"/>
          <w:sz w:val="28"/>
          <w:szCs w:val="28"/>
        </w:rPr>
        <w:t>&lt;</w:t>
      </w:r>
      <w:proofErr w:type="gramEnd"/>
      <w:r w:rsidRPr="00CA5E5C">
        <w:rPr>
          <w:rStyle w:val="hljs-tag"/>
          <w:sz w:val="28"/>
          <w:szCs w:val="28"/>
        </w:rPr>
        <w:t>/</w:t>
      </w:r>
      <w:r w:rsidRPr="00CA5E5C">
        <w:rPr>
          <w:rStyle w:val="hljs-name"/>
          <w:sz w:val="28"/>
          <w:szCs w:val="28"/>
        </w:rPr>
        <w:t>h1</w:t>
      </w:r>
      <w:r w:rsidRPr="00CA5E5C">
        <w:rPr>
          <w:rStyle w:val="hljs-tag"/>
          <w:sz w:val="28"/>
          <w:szCs w:val="28"/>
        </w:rPr>
        <w:t>&gt;</w:t>
      </w:r>
    </w:p>
    <w:p w14:paraId="52491F36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5A3F4F0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proofErr w:type="gramStart"/>
      <w:r w:rsidRPr="00CA5E5C">
        <w:rPr>
          <w:rStyle w:val="hljs-comment"/>
          <w:sz w:val="28"/>
          <w:szCs w:val="28"/>
        </w:rPr>
        <w:t>&lt;!--</w:t>
      </w:r>
      <w:proofErr w:type="gramEnd"/>
      <w:r w:rsidRPr="00CA5E5C">
        <w:rPr>
          <w:rStyle w:val="hljs-comment"/>
          <w:sz w:val="28"/>
          <w:szCs w:val="28"/>
        </w:rPr>
        <w:t xml:space="preserve"> Sección de filtros --&gt;</w:t>
      </w:r>
    </w:p>
    <w:p w14:paraId="49C8B044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id</w:t>
      </w:r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filters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>&gt;</w:t>
      </w:r>
    </w:p>
    <w:p w14:paraId="331EF4EC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h2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Filtros:</w:t>
      </w: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h2</w:t>
      </w:r>
      <w:r w:rsidRPr="00CA5E5C">
        <w:rPr>
          <w:rStyle w:val="hljs-tag"/>
          <w:sz w:val="28"/>
          <w:szCs w:val="28"/>
        </w:rPr>
        <w:t>&gt;</w:t>
      </w:r>
    </w:p>
    <w:p w14:paraId="45A6E1D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&gt;&lt;</w:t>
      </w:r>
      <w:r w:rsidRPr="00CA5E5C">
        <w:rPr>
          <w:rStyle w:val="hljs-name"/>
          <w:sz w:val="28"/>
          <w:szCs w:val="28"/>
        </w:rPr>
        <w:t>input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type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checkbox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filter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filter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"categoria1"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 1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2E33DD36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&gt;&lt;</w:t>
      </w:r>
      <w:r w:rsidRPr="00CA5E5C">
        <w:rPr>
          <w:rStyle w:val="hljs-name"/>
          <w:sz w:val="28"/>
          <w:szCs w:val="28"/>
        </w:rPr>
        <w:t>input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type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checkbox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filter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filter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"categoria2"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 2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16BA391C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&gt;&lt;</w:t>
      </w:r>
      <w:r w:rsidRPr="00CA5E5C">
        <w:rPr>
          <w:rStyle w:val="hljs-name"/>
          <w:sz w:val="28"/>
          <w:szCs w:val="28"/>
        </w:rPr>
        <w:t>input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type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checkbox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filter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filter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"categoria3"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 3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012DAE82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&gt;&lt;</w:t>
      </w:r>
      <w:r w:rsidRPr="00CA5E5C">
        <w:rPr>
          <w:rStyle w:val="hljs-name"/>
          <w:sz w:val="28"/>
          <w:szCs w:val="28"/>
        </w:rPr>
        <w:t>input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type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checkbox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filter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filter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"categoria4"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 4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label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508C61B4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348D243D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25B4020B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proofErr w:type="gramStart"/>
      <w:r w:rsidRPr="00CA5E5C">
        <w:rPr>
          <w:rStyle w:val="hljs-comment"/>
          <w:sz w:val="28"/>
          <w:szCs w:val="28"/>
        </w:rPr>
        <w:t>&lt;!--</w:t>
      </w:r>
      <w:proofErr w:type="gramEnd"/>
      <w:r w:rsidRPr="00CA5E5C">
        <w:rPr>
          <w:rStyle w:val="hljs-comment"/>
          <w:sz w:val="28"/>
          <w:szCs w:val="28"/>
        </w:rPr>
        <w:t xml:space="preserve"> Lista de productos --&gt;</w:t>
      </w:r>
    </w:p>
    <w:p w14:paraId="05BF1739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id</w:t>
      </w:r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product-list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>&gt;</w:t>
      </w:r>
    </w:p>
    <w:p w14:paraId="0EEA942A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lastRenderedPageBreak/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product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categoria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"categoria1"</w:t>
      </w:r>
      <w:r w:rsidRPr="00CA5E5C">
        <w:rPr>
          <w:rStyle w:val="hljs-tag"/>
          <w:sz w:val="28"/>
          <w:szCs w:val="28"/>
        </w:rPr>
        <w:t>&gt;</w:t>
      </w:r>
    </w:p>
    <w:p w14:paraId="5842DA69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Producto 1</w:t>
      </w: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</w:p>
    <w:p w14:paraId="17C1CF1B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Usted puede llevarse el hermoso número </w:t>
      </w:r>
      <w:proofErr w:type="gramStart"/>
      <w:r w:rsidRPr="00CA5E5C">
        <w:rPr>
          <w:rStyle w:val="CdigoHTML"/>
          <w:sz w:val="28"/>
          <w:szCs w:val="28"/>
        </w:rPr>
        <w:t>1.</w:t>
      </w:r>
      <w:r w:rsidRPr="00CA5E5C">
        <w:rPr>
          <w:rStyle w:val="hljs-tag"/>
          <w:sz w:val="28"/>
          <w:szCs w:val="28"/>
        </w:rPr>
        <w:t>&lt;</w:t>
      </w:r>
      <w:proofErr w:type="gramEnd"/>
      <w:r w:rsidRPr="00CA5E5C">
        <w:rPr>
          <w:rStyle w:val="hljs-tag"/>
          <w:sz w:val="28"/>
          <w:szCs w:val="28"/>
        </w:rPr>
        <w:t>/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</w:p>
    <w:p w14:paraId="0132F3F0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1AC4E959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product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categoria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"categoria2"</w:t>
      </w:r>
      <w:r w:rsidRPr="00CA5E5C">
        <w:rPr>
          <w:rStyle w:val="hljs-tag"/>
          <w:sz w:val="28"/>
          <w:szCs w:val="28"/>
        </w:rPr>
        <w:t>&gt;</w:t>
      </w:r>
    </w:p>
    <w:p w14:paraId="0F38C6CA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Producto 2</w:t>
      </w: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</w:p>
    <w:p w14:paraId="102EEEF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Usted puede llevarse el maravilloso número </w:t>
      </w:r>
      <w:proofErr w:type="gramStart"/>
      <w:r w:rsidRPr="00CA5E5C">
        <w:rPr>
          <w:rStyle w:val="CdigoHTML"/>
          <w:sz w:val="28"/>
          <w:szCs w:val="28"/>
        </w:rPr>
        <w:t>2.</w:t>
      </w:r>
      <w:r w:rsidRPr="00CA5E5C">
        <w:rPr>
          <w:rStyle w:val="hljs-tag"/>
          <w:sz w:val="28"/>
          <w:szCs w:val="28"/>
        </w:rPr>
        <w:t>&lt;</w:t>
      </w:r>
      <w:proofErr w:type="gramEnd"/>
      <w:r w:rsidRPr="00CA5E5C">
        <w:rPr>
          <w:rStyle w:val="hljs-tag"/>
          <w:sz w:val="28"/>
          <w:szCs w:val="28"/>
        </w:rPr>
        <w:t>/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</w:p>
    <w:p w14:paraId="7393398F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72141CB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product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categoria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"categoria3"</w:t>
      </w:r>
      <w:r w:rsidRPr="00CA5E5C">
        <w:rPr>
          <w:rStyle w:val="hljs-tag"/>
          <w:sz w:val="28"/>
          <w:szCs w:val="28"/>
        </w:rPr>
        <w:t>&gt;</w:t>
      </w:r>
    </w:p>
    <w:p w14:paraId="089F9BF0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Producto 3</w:t>
      </w: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</w:p>
    <w:p w14:paraId="6E2E03DA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Usted puede llevarse el inigualable número </w:t>
      </w:r>
      <w:proofErr w:type="gramStart"/>
      <w:r w:rsidRPr="00CA5E5C">
        <w:rPr>
          <w:rStyle w:val="CdigoHTML"/>
          <w:sz w:val="28"/>
          <w:szCs w:val="28"/>
        </w:rPr>
        <w:t>3.</w:t>
      </w:r>
      <w:r w:rsidRPr="00CA5E5C">
        <w:rPr>
          <w:rStyle w:val="hljs-tag"/>
          <w:sz w:val="28"/>
          <w:szCs w:val="28"/>
        </w:rPr>
        <w:t>&lt;</w:t>
      </w:r>
      <w:proofErr w:type="gramEnd"/>
      <w:r w:rsidRPr="00CA5E5C">
        <w:rPr>
          <w:rStyle w:val="hljs-tag"/>
          <w:sz w:val="28"/>
          <w:szCs w:val="28"/>
        </w:rPr>
        <w:t>/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</w:p>
    <w:p w14:paraId="7656AED7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767E56A1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class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product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data-</w:t>
      </w:r>
      <w:proofErr w:type="spellStart"/>
      <w:r w:rsidRPr="00CA5E5C">
        <w:rPr>
          <w:rStyle w:val="hljs-attr"/>
          <w:sz w:val="28"/>
          <w:szCs w:val="28"/>
        </w:rPr>
        <w:t>categoria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"categoria4"</w:t>
      </w:r>
      <w:r w:rsidRPr="00CA5E5C">
        <w:rPr>
          <w:rStyle w:val="hljs-tag"/>
          <w:sz w:val="28"/>
          <w:szCs w:val="28"/>
        </w:rPr>
        <w:t>&gt;</w:t>
      </w:r>
    </w:p>
    <w:p w14:paraId="67CE4750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Producto 4</w:t>
      </w:r>
      <w:r w:rsidRPr="00CA5E5C">
        <w:rPr>
          <w:rStyle w:val="hljs-tag"/>
          <w:sz w:val="28"/>
          <w:szCs w:val="28"/>
        </w:rPr>
        <w:t>&lt;/</w:t>
      </w:r>
      <w:r w:rsidRPr="00CA5E5C">
        <w:rPr>
          <w:rStyle w:val="hljs-name"/>
          <w:sz w:val="28"/>
          <w:szCs w:val="28"/>
        </w:rPr>
        <w:t>h3</w:t>
      </w:r>
      <w:r w:rsidRPr="00CA5E5C">
        <w:rPr>
          <w:rStyle w:val="hljs-tag"/>
          <w:sz w:val="28"/>
          <w:szCs w:val="28"/>
        </w:rPr>
        <w:t>&gt;</w:t>
      </w:r>
    </w:p>
    <w:p w14:paraId="6F92A665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    </w:t>
      </w: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 xml:space="preserve">Usted puede llevarse el único número </w:t>
      </w:r>
      <w:proofErr w:type="gramStart"/>
      <w:r w:rsidRPr="00CA5E5C">
        <w:rPr>
          <w:rStyle w:val="CdigoHTML"/>
          <w:sz w:val="28"/>
          <w:szCs w:val="28"/>
        </w:rPr>
        <w:t>4.</w:t>
      </w:r>
      <w:r w:rsidRPr="00CA5E5C">
        <w:rPr>
          <w:rStyle w:val="hljs-tag"/>
          <w:sz w:val="28"/>
          <w:szCs w:val="28"/>
        </w:rPr>
        <w:t>&lt;</w:t>
      </w:r>
      <w:proofErr w:type="gramEnd"/>
      <w:r w:rsidRPr="00CA5E5C">
        <w:rPr>
          <w:rStyle w:val="hljs-tag"/>
          <w:sz w:val="28"/>
          <w:szCs w:val="28"/>
        </w:rPr>
        <w:t>/</w:t>
      </w:r>
      <w:r w:rsidRPr="00CA5E5C">
        <w:rPr>
          <w:rStyle w:val="hljs-name"/>
          <w:sz w:val="28"/>
          <w:szCs w:val="28"/>
        </w:rPr>
        <w:t>p</w:t>
      </w:r>
      <w:r w:rsidRPr="00CA5E5C">
        <w:rPr>
          <w:rStyle w:val="hljs-tag"/>
          <w:sz w:val="28"/>
          <w:szCs w:val="28"/>
        </w:rPr>
        <w:t>&gt;</w:t>
      </w:r>
    </w:p>
    <w:p w14:paraId="680664D4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585707D5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1DD46906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78CDBB35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proofErr w:type="gramStart"/>
      <w:r w:rsidRPr="00CA5E5C">
        <w:rPr>
          <w:rStyle w:val="hljs-comment"/>
          <w:sz w:val="28"/>
          <w:szCs w:val="28"/>
        </w:rPr>
        <w:t>&lt;!--</w:t>
      </w:r>
      <w:proofErr w:type="gramEnd"/>
      <w:r w:rsidRPr="00CA5E5C">
        <w:rPr>
          <w:rStyle w:val="hljs-comment"/>
          <w:sz w:val="28"/>
          <w:szCs w:val="28"/>
        </w:rPr>
        <w:t xml:space="preserve"> Botón para resetear los filtros --&gt;</w:t>
      </w:r>
    </w:p>
    <w:p w14:paraId="0793CAA8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CdigoHTML"/>
          <w:sz w:val="28"/>
          <w:szCs w:val="28"/>
        </w:rPr>
        <w:t xml:space="preserve">    </w:t>
      </w:r>
      <w:r w:rsidRPr="00CA5E5C">
        <w:rPr>
          <w:rStyle w:val="hljs-tag"/>
          <w:sz w:val="28"/>
          <w:szCs w:val="28"/>
        </w:rPr>
        <w:t>&lt;</w:t>
      </w:r>
      <w:proofErr w:type="spellStart"/>
      <w:r w:rsidRPr="00CA5E5C">
        <w:rPr>
          <w:rStyle w:val="hljs-name"/>
          <w:sz w:val="28"/>
          <w:szCs w:val="28"/>
        </w:rPr>
        <w:t>button</w:t>
      </w:r>
      <w:proofErr w:type="spellEnd"/>
      <w:r w:rsidRPr="00CA5E5C">
        <w:rPr>
          <w:rStyle w:val="hljs-tag"/>
          <w:sz w:val="28"/>
          <w:szCs w:val="28"/>
        </w:rPr>
        <w:t xml:space="preserve"> </w:t>
      </w:r>
      <w:r w:rsidRPr="00CA5E5C">
        <w:rPr>
          <w:rStyle w:val="hljs-attr"/>
          <w:sz w:val="28"/>
          <w:szCs w:val="28"/>
        </w:rPr>
        <w:t>id</w:t>
      </w:r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</w:t>
      </w:r>
      <w:proofErr w:type="spellStart"/>
      <w:r w:rsidRPr="00CA5E5C">
        <w:rPr>
          <w:rStyle w:val="hljs-string"/>
          <w:sz w:val="28"/>
          <w:szCs w:val="28"/>
        </w:rPr>
        <w:t>reset-button</w:t>
      </w:r>
      <w:proofErr w:type="spellEnd"/>
      <w:r w:rsidRPr="00CA5E5C">
        <w:rPr>
          <w:rStyle w:val="hljs-string"/>
          <w:sz w:val="28"/>
          <w:szCs w:val="28"/>
        </w:rPr>
        <w:t>"</w:t>
      </w:r>
      <w:r w:rsidRPr="00CA5E5C">
        <w:rPr>
          <w:rStyle w:val="hljs-tag"/>
          <w:sz w:val="28"/>
          <w:szCs w:val="28"/>
        </w:rPr>
        <w:t>&gt;</w:t>
      </w:r>
      <w:r w:rsidRPr="00CA5E5C">
        <w:rPr>
          <w:rStyle w:val="CdigoHTML"/>
          <w:sz w:val="28"/>
          <w:szCs w:val="28"/>
        </w:rPr>
        <w:t>Limpiar Filtros</w:t>
      </w: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button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4BD23FCF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div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5BE6CB8E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401BDAE1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</w:t>
      </w:r>
      <w:r w:rsidRPr="00CA5E5C">
        <w:rPr>
          <w:rStyle w:val="hljs-name"/>
          <w:sz w:val="28"/>
          <w:szCs w:val="28"/>
        </w:rPr>
        <w:t>script</w:t>
      </w:r>
      <w:r w:rsidRPr="00CA5E5C">
        <w:rPr>
          <w:rStyle w:val="hljs-tag"/>
          <w:sz w:val="28"/>
          <w:szCs w:val="28"/>
        </w:rPr>
        <w:t xml:space="preserve"> </w:t>
      </w:r>
      <w:proofErr w:type="spellStart"/>
      <w:r w:rsidRPr="00CA5E5C">
        <w:rPr>
          <w:rStyle w:val="hljs-attr"/>
          <w:sz w:val="28"/>
          <w:szCs w:val="28"/>
        </w:rPr>
        <w:t>src</w:t>
      </w:r>
      <w:proofErr w:type="spellEnd"/>
      <w:r w:rsidRPr="00CA5E5C">
        <w:rPr>
          <w:rStyle w:val="hljs-tag"/>
          <w:sz w:val="28"/>
          <w:szCs w:val="28"/>
        </w:rPr>
        <w:t>=</w:t>
      </w:r>
      <w:r w:rsidRPr="00CA5E5C">
        <w:rPr>
          <w:rStyle w:val="hljs-string"/>
          <w:sz w:val="28"/>
          <w:szCs w:val="28"/>
        </w:rPr>
        <w:t>"script.js"</w:t>
      </w:r>
      <w:r w:rsidRPr="00CA5E5C">
        <w:rPr>
          <w:rStyle w:val="hljs-tag"/>
          <w:sz w:val="28"/>
          <w:szCs w:val="28"/>
        </w:rPr>
        <w:t>&gt;&lt;/</w:t>
      </w:r>
      <w:r w:rsidRPr="00CA5E5C">
        <w:rPr>
          <w:rStyle w:val="hljs-name"/>
          <w:sz w:val="28"/>
          <w:szCs w:val="28"/>
        </w:rPr>
        <w:t>script</w:t>
      </w:r>
      <w:r w:rsidRPr="00CA5E5C">
        <w:rPr>
          <w:rStyle w:val="hljs-tag"/>
          <w:sz w:val="28"/>
          <w:szCs w:val="28"/>
        </w:rPr>
        <w:t>&gt;</w:t>
      </w:r>
    </w:p>
    <w:p w14:paraId="07A8D0D8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body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72609F8B" w14:textId="77777777" w:rsidR="00CA5E5C" w:rsidRDefault="00CA5E5C" w:rsidP="00CA5E5C">
      <w:pPr>
        <w:pStyle w:val="HTMLconformatoprevio"/>
        <w:rPr>
          <w:rStyle w:val="hljs-tag"/>
          <w:sz w:val="28"/>
          <w:szCs w:val="28"/>
        </w:rPr>
      </w:pPr>
      <w:r w:rsidRPr="00CA5E5C">
        <w:rPr>
          <w:rStyle w:val="hljs-tag"/>
          <w:sz w:val="28"/>
          <w:szCs w:val="28"/>
        </w:rPr>
        <w:t>&lt;/</w:t>
      </w:r>
      <w:proofErr w:type="spellStart"/>
      <w:r w:rsidRPr="00CA5E5C">
        <w:rPr>
          <w:rStyle w:val="hljs-name"/>
          <w:sz w:val="28"/>
          <w:szCs w:val="28"/>
        </w:rPr>
        <w:t>html</w:t>
      </w:r>
      <w:proofErr w:type="spellEnd"/>
      <w:r w:rsidRPr="00CA5E5C">
        <w:rPr>
          <w:rStyle w:val="hljs-tag"/>
          <w:sz w:val="28"/>
          <w:szCs w:val="28"/>
        </w:rPr>
        <w:t>&gt;</w:t>
      </w:r>
    </w:p>
    <w:p w14:paraId="076385B4" w14:textId="77777777" w:rsidR="00CA5E5C" w:rsidRDefault="00CA5E5C" w:rsidP="00CA5E5C">
      <w:pPr>
        <w:pStyle w:val="HTMLconformatoprevio"/>
        <w:rPr>
          <w:rStyle w:val="hljs-tag"/>
          <w:sz w:val="28"/>
          <w:szCs w:val="28"/>
        </w:rPr>
      </w:pPr>
    </w:p>
    <w:p w14:paraId="5EB5F0D6" w14:textId="77777777" w:rsidR="00CA5E5C" w:rsidRPr="00CA5E5C" w:rsidRDefault="00CA5E5C" w:rsidP="00CA5E5C">
      <w:pPr>
        <w:pStyle w:val="HTMLconformatoprevio"/>
        <w:rPr>
          <w:rStyle w:val="CdigoHTML"/>
          <w:sz w:val="28"/>
          <w:szCs w:val="28"/>
        </w:rPr>
      </w:pPr>
    </w:p>
    <w:p w14:paraId="7FD596B9" w14:textId="77777777" w:rsidR="00CA5E5C" w:rsidRPr="005B332E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  <w:r w:rsidRPr="005B332E">
        <w:rPr>
          <w:rFonts w:ascii="Times New Roman" w:hAnsi="Times New Roman"/>
          <w:b w:val="0"/>
          <w:bCs/>
          <w:caps w:val="0"/>
          <w:sz w:val="36"/>
          <w:szCs w:val="32"/>
        </w:rPr>
        <w:t>4.2 CSS</w:t>
      </w:r>
    </w:p>
    <w:p w14:paraId="40042188" w14:textId="77777777" w:rsidR="00CA5E5C" w:rsidRDefault="00CA5E5C" w:rsidP="00CA5E5C">
      <w:pPr>
        <w:pStyle w:val="NormalWeb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r w:rsidRPr="00CA5E5C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El archivo CSS aplica estilos a los elementos HTML, mejorando la apariencia visual de la página web.</w:t>
      </w:r>
    </w:p>
    <w:p w14:paraId="36FD1677" w14:textId="77777777" w:rsidR="00CF1034" w:rsidRPr="00CA5E5C" w:rsidRDefault="00CF1034" w:rsidP="00CA5E5C">
      <w:pPr>
        <w:pStyle w:val="NormalWeb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</w:p>
    <w:p w14:paraId="79872EA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spellStart"/>
      <w:r w:rsidRPr="005B332E">
        <w:rPr>
          <w:rStyle w:val="hljs-name"/>
          <w:sz w:val="28"/>
          <w:szCs w:val="28"/>
        </w:rPr>
        <w:t>css</w:t>
      </w:r>
      <w:proofErr w:type="spellEnd"/>
    </w:p>
    <w:p w14:paraId="5215AB1D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Copiar código</w:t>
      </w:r>
    </w:p>
    <w:p w14:paraId="2452477C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el cuerpo de la página */</w:t>
      </w:r>
    </w:p>
    <w:p w14:paraId="038D329F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spellStart"/>
      <w:r w:rsidRPr="005B332E">
        <w:rPr>
          <w:rStyle w:val="hljs-name"/>
          <w:sz w:val="28"/>
          <w:szCs w:val="28"/>
        </w:rPr>
        <w:t>body</w:t>
      </w:r>
      <w:proofErr w:type="spellEnd"/>
      <w:r w:rsidRPr="005B332E">
        <w:rPr>
          <w:rStyle w:val="hljs-name"/>
          <w:sz w:val="28"/>
          <w:szCs w:val="28"/>
        </w:rPr>
        <w:t xml:space="preserve"> {</w:t>
      </w:r>
    </w:p>
    <w:p w14:paraId="5ADBB7AE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font-family</w:t>
      </w:r>
      <w:proofErr w:type="spellEnd"/>
      <w:r w:rsidRPr="005B332E">
        <w:rPr>
          <w:rStyle w:val="hljs-name"/>
          <w:sz w:val="28"/>
          <w:szCs w:val="28"/>
        </w:rPr>
        <w:t xml:space="preserve">: Arial, </w:t>
      </w:r>
      <w:proofErr w:type="spellStart"/>
      <w:r w:rsidRPr="005B332E">
        <w:rPr>
          <w:rStyle w:val="hljs-name"/>
          <w:sz w:val="28"/>
          <w:szCs w:val="28"/>
        </w:rPr>
        <w:t>sans-serif</w:t>
      </w:r>
      <w:proofErr w:type="spellEnd"/>
      <w:r w:rsidRPr="005B332E">
        <w:rPr>
          <w:rStyle w:val="hljs-name"/>
          <w:sz w:val="28"/>
          <w:szCs w:val="28"/>
        </w:rPr>
        <w:t>; /* Establece la fuente del texto */</w:t>
      </w:r>
    </w:p>
    <w:p w14:paraId="3A2277B6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line-</w:t>
      </w:r>
      <w:proofErr w:type="spellStart"/>
      <w:r w:rsidRPr="005B332E">
        <w:rPr>
          <w:rStyle w:val="hljs-name"/>
          <w:sz w:val="28"/>
          <w:szCs w:val="28"/>
        </w:rPr>
        <w:t>height</w:t>
      </w:r>
      <w:proofErr w:type="spellEnd"/>
      <w:r w:rsidRPr="005B332E">
        <w:rPr>
          <w:rStyle w:val="hljs-name"/>
          <w:sz w:val="28"/>
          <w:szCs w:val="28"/>
        </w:rPr>
        <w:t>: 1.6; /* Establece la altura de línea */</w:t>
      </w:r>
    </w:p>
    <w:p w14:paraId="5757515D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lastRenderedPageBreak/>
        <w:t xml:space="preserve">    </w:t>
      </w:r>
      <w:proofErr w:type="spellStart"/>
      <w:r w:rsidRPr="005B332E">
        <w:rPr>
          <w:rStyle w:val="hljs-name"/>
          <w:sz w:val="28"/>
          <w:szCs w:val="28"/>
        </w:rPr>
        <w:t>background</w:t>
      </w:r>
      <w:proofErr w:type="spellEnd"/>
      <w:r w:rsidRPr="005B332E">
        <w:rPr>
          <w:rStyle w:val="hljs-name"/>
          <w:sz w:val="28"/>
          <w:szCs w:val="28"/>
        </w:rPr>
        <w:t>-color: #f0f0f0; /* Establece el color de fondo */</w:t>
      </w:r>
    </w:p>
    <w:p w14:paraId="4BD94B3B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margin</w:t>
      </w:r>
      <w:proofErr w:type="spellEnd"/>
      <w:r w:rsidRPr="005B332E">
        <w:rPr>
          <w:rStyle w:val="hljs-name"/>
          <w:sz w:val="28"/>
          <w:szCs w:val="28"/>
        </w:rPr>
        <w:t>: 0; /* Elimina el margen por defecto */</w:t>
      </w:r>
    </w:p>
    <w:p w14:paraId="6A27E63B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padding</w:t>
      </w:r>
      <w:proofErr w:type="spellEnd"/>
      <w:r w:rsidRPr="005B332E">
        <w:rPr>
          <w:rStyle w:val="hljs-name"/>
          <w:sz w:val="28"/>
          <w:szCs w:val="28"/>
        </w:rPr>
        <w:t>: 0; /* Elimina el relleno por defecto */</w:t>
      </w:r>
    </w:p>
    <w:p w14:paraId="17B8506F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14F2747D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346BA1CC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el contenedor principal */</w:t>
      </w:r>
    </w:p>
    <w:p w14:paraId="202AE66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.container {</w:t>
      </w:r>
    </w:p>
    <w:p w14:paraId="28D5C859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width</w:t>
      </w:r>
      <w:proofErr w:type="spellEnd"/>
      <w:r w:rsidRPr="005B332E">
        <w:rPr>
          <w:rStyle w:val="hljs-name"/>
          <w:sz w:val="28"/>
          <w:szCs w:val="28"/>
        </w:rPr>
        <w:t>: 80%; /* Establece el ancho del contenedor */</w:t>
      </w:r>
    </w:p>
    <w:p w14:paraId="2C73CA63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margin</w:t>
      </w:r>
      <w:proofErr w:type="spellEnd"/>
      <w:r w:rsidRPr="005B332E">
        <w:rPr>
          <w:rStyle w:val="hljs-name"/>
          <w:sz w:val="28"/>
          <w:szCs w:val="28"/>
        </w:rPr>
        <w:t>: auto; /* Centra el contenedor horizontalmente */</w:t>
      </w:r>
    </w:p>
    <w:p w14:paraId="7127F973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background</w:t>
      </w:r>
      <w:proofErr w:type="spellEnd"/>
      <w:r w:rsidRPr="005B332E">
        <w:rPr>
          <w:rStyle w:val="hljs-name"/>
          <w:sz w:val="28"/>
          <w:szCs w:val="28"/>
        </w:rPr>
        <w:t>-color: #90cad1; /* Establece el color de fondo */</w:t>
      </w:r>
    </w:p>
    <w:p w14:paraId="2599A78A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padding</w:t>
      </w:r>
      <w:proofErr w:type="spellEnd"/>
      <w:r w:rsidRPr="005B332E">
        <w:rPr>
          <w:rStyle w:val="hljs-name"/>
          <w:sz w:val="28"/>
          <w:szCs w:val="28"/>
        </w:rPr>
        <w:t>: 20px; /* Añade relleno */</w:t>
      </w:r>
    </w:p>
    <w:p w14:paraId="12BD2F3A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box-</w:t>
      </w:r>
      <w:proofErr w:type="spellStart"/>
      <w:r w:rsidRPr="005B332E">
        <w:rPr>
          <w:rStyle w:val="hljs-name"/>
          <w:sz w:val="28"/>
          <w:szCs w:val="28"/>
        </w:rPr>
        <w:t>shadow</w:t>
      </w:r>
      <w:proofErr w:type="spellEnd"/>
      <w:r w:rsidRPr="005B332E">
        <w:rPr>
          <w:rStyle w:val="hljs-name"/>
          <w:sz w:val="28"/>
          <w:szCs w:val="28"/>
        </w:rPr>
        <w:t xml:space="preserve">: 0 0 10px </w:t>
      </w:r>
      <w:proofErr w:type="spellStart"/>
      <w:proofErr w:type="gramStart"/>
      <w:r w:rsidRPr="005B332E">
        <w:rPr>
          <w:rStyle w:val="hljs-name"/>
          <w:sz w:val="28"/>
          <w:szCs w:val="28"/>
        </w:rPr>
        <w:t>rgba</w:t>
      </w:r>
      <w:proofErr w:type="spellEnd"/>
      <w:r w:rsidRPr="005B332E">
        <w:rPr>
          <w:rStyle w:val="hljs-name"/>
          <w:sz w:val="28"/>
          <w:szCs w:val="28"/>
        </w:rPr>
        <w:t>(</w:t>
      </w:r>
      <w:proofErr w:type="gramEnd"/>
      <w:r w:rsidRPr="005B332E">
        <w:rPr>
          <w:rStyle w:val="hljs-name"/>
          <w:sz w:val="28"/>
          <w:szCs w:val="28"/>
        </w:rPr>
        <w:t>35, 163, 202, 0.32); /* Añade sombra */</w:t>
      </w:r>
    </w:p>
    <w:p w14:paraId="7EC9929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1609B8D9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0E05186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los encabezados h1, h2, h3 */</w:t>
      </w:r>
    </w:p>
    <w:p w14:paraId="7485EA6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h1, h2, h3 {</w:t>
      </w:r>
    </w:p>
    <w:p w14:paraId="507E5A18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color: #1433e6; /* Establece el color del texto */</w:t>
      </w:r>
    </w:p>
    <w:p w14:paraId="1A531B1F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014423EC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2E22B5EE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el contenedor de filtros */</w:t>
      </w:r>
    </w:p>
    <w:p w14:paraId="04AA30DA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#filters {</w:t>
      </w:r>
    </w:p>
    <w:p w14:paraId="1020BB75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margin</w:t>
      </w:r>
      <w:proofErr w:type="spellEnd"/>
      <w:r w:rsidRPr="005B332E">
        <w:rPr>
          <w:rStyle w:val="hljs-name"/>
          <w:sz w:val="28"/>
          <w:szCs w:val="28"/>
        </w:rPr>
        <w:t>-bottom: 20px; /* Añade margen inferior */</w:t>
      </w:r>
    </w:p>
    <w:p w14:paraId="52C41F54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48F2B4F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221548FD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cada producto */</w:t>
      </w:r>
    </w:p>
    <w:p w14:paraId="259DE2E9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gramStart"/>
      <w:r w:rsidRPr="005B332E">
        <w:rPr>
          <w:rStyle w:val="hljs-name"/>
          <w:sz w:val="28"/>
          <w:szCs w:val="28"/>
        </w:rPr>
        <w:t>.</w:t>
      </w:r>
      <w:proofErr w:type="spellStart"/>
      <w:r w:rsidRPr="005B332E">
        <w:rPr>
          <w:rStyle w:val="hljs-name"/>
          <w:sz w:val="28"/>
          <w:szCs w:val="28"/>
        </w:rPr>
        <w:t>product</w:t>
      </w:r>
      <w:proofErr w:type="spellEnd"/>
      <w:proofErr w:type="gramEnd"/>
      <w:r w:rsidRPr="005B332E">
        <w:rPr>
          <w:rStyle w:val="hljs-name"/>
          <w:sz w:val="28"/>
          <w:szCs w:val="28"/>
        </w:rPr>
        <w:t xml:space="preserve"> {</w:t>
      </w:r>
    </w:p>
    <w:p w14:paraId="3516C5AF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border</w:t>
      </w:r>
      <w:proofErr w:type="spellEnd"/>
      <w:r w:rsidRPr="005B332E">
        <w:rPr>
          <w:rStyle w:val="hljs-name"/>
          <w:sz w:val="28"/>
          <w:szCs w:val="28"/>
        </w:rPr>
        <w:t xml:space="preserve">: 1px </w:t>
      </w:r>
      <w:proofErr w:type="spellStart"/>
      <w:r w:rsidRPr="005B332E">
        <w:rPr>
          <w:rStyle w:val="hljs-name"/>
          <w:sz w:val="28"/>
          <w:szCs w:val="28"/>
        </w:rPr>
        <w:t>solid</w:t>
      </w:r>
      <w:proofErr w:type="spellEnd"/>
      <w:r w:rsidRPr="005B332E">
        <w:rPr>
          <w:rStyle w:val="hljs-name"/>
          <w:sz w:val="28"/>
          <w:szCs w:val="28"/>
        </w:rPr>
        <w:t xml:space="preserve"> #4d78e5; /* Establece el borde */</w:t>
      </w:r>
    </w:p>
    <w:p w14:paraId="45AA9787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background</w:t>
      </w:r>
      <w:proofErr w:type="spellEnd"/>
      <w:r w:rsidRPr="005B332E">
        <w:rPr>
          <w:rStyle w:val="hljs-name"/>
          <w:sz w:val="28"/>
          <w:szCs w:val="28"/>
        </w:rPr>
        <w:t>-color: #f9f9f9; /* Establece el color de fondo */</w:t>
      </w:r>
    </w:p>
    <w:p w14:paraId="3C83DE6D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padding</w:t>
      </w:r>
      <w:proofErr w:type="spellEnd"/>
      <w:r w:rsidRPr="005B332E">
        <w:rPr>
          <w:rStyle w:val="hljs-name"/>
          <w:sz w:val="28"/>
          <w:szCs w:val="28"/>
        </w:rPr>
        <w:t>: 10px; /* Añade relleno */</w:t>
      </w:r>
    </w:p>
    <w:p w14:paraId="29F8C0E8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margin</w:t>
      </w:r>
      <w:proofErr w:type="spellEnd"/>
      <w:r w:rsidRPr="005B332E">
        <w:rPr>
          <w:rStyle w:val="hljs-name"/>
          <w:sz w:val="28"/>
          <w:szCs w:val="28"/>
        </w:rPr>
        <w:t>-bottom: 10px; /* Añade margen inferior */</w:t>
      </w:r>
    </w:p>
    <w:p w14:paraId="470D5ECB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66FA7BC4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326B0F3B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/* Estilo para los encabezados h3 dentro de productos */</w:t>
      </w:r>
    </w:p>
    <w:p w14:paraId="50341C08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gramStart"/>
      <w:r w:rsidRPr="005B332E">
        <w:rPr>
          <w:rStyle w:val="hljs-name"/>
          <w:sz w:val="28"/>
          <w:szCs w:val="28"/>
        </w:rPr>
        <w:t>.</w:t>
      </w:r>
      <w:proofErr w:type="spellStart"/>
      <w:r w:rsidRPr="005B332E">
        <w:rPr>
          <w:rStyle w:val="hljs-name"/>
          <w:sz w:val="28"/>
          <w:szCs w:val="28"/>
        </w:rPr>
        <w:t>product</w:t>
      </w:r>
      <w:proofErr w:type="spellEnd"/>
      <w:proofErr w:type="gramEnd"/>
      <w:r w:rsidRPr="005B332E">
        <w:rPr>
          <w:rStyle w:val="hljs-name"/>
          <w:sz w:val="28"/>
          <w:szCs w:val="28"/>
        </w:rPr>
        <w:t xml:space="preserve"> h3 {</w:t>
      </w:r>
    </w:p>
    <w:p w14:paraId="7A243153" w14:textId="77777777" w:rsidR="00CA5E5C" w:rsidRPr="005B332E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 xml:space="preserve">    </w:t>
      </w:r>
      <w:proofErr w:type="spellStart"/>
      <w:r w:rsidRPr="005B332E">
        <w:rPr>
          <w:rStyle w:val="hljs-name"/>
          <w:sz w:val="28"/>
          <w:szCs w:val="28"/>
        </w:rPr>
        <w:t>margin</w:t>
      </w:r>
      <w:proofErr w:type="spellEnd"/>
      <w:r w:rsidRPr="005B332E">
        <w:rPr>
          <w:rStyle w:val="hljs-name"/>
          <w:sz w:val="28"/>
          <w:szCs w:val="28"/>
        </w:rPr>
        <w:t>-top: 0; /* Elimina el margen superior */</w:t>
      </w:r>
    </w:p>
    <w:p w14:paraId="598535DC" w14:textId="77777777" w:rsidR="00CA5E5C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5B332E">
        <w:rPr>
          <w:rStyle w:val="hljs-name"/>
          <w:sz w:val="28"/>
          <w:szCs w:val="28"/>
        </w:rPr>
        <w:t>}</w:t>
      </w:r>
    </w:p>
    <w:p w14:paraId="0C338DF5" w14:textId="77777777" w:rsidR="00CF1034" w:rsidRPr="005B332E" w:rsidRDefault="00CF1034" w:rsidP="00CA5E5C">
      <w:pPr>
        <w:pStyle w:val="HTMLconformatoprevio"/>
        <w:rPr>
          <w:rStyle w:val="hljs-name"/>
          <w:sz w:val="28"/>
          <w:szCs w:val="28"/>
        </w:rPr>
      </w:pPr>
    </w:p>
    <w:p w14:paraId="66702ABC" w14:textId="77777777" w:rsidR="00CA5E5C" w:rsidRPr="00CF1034" w:rsidRDefault="00CA5E5C" w:rsidP="00CA5E5C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  <w:r w:rsidRPr="00CF1034">
        <w:rPr>
          <w:rFonts w:ascii="Times New Roman" w:hAnsi="Times New Roman"/>
          <w:b w:val="0"/>
          <w:bCs/>
          <w:caps w:val="0"/>
          <w:sz w:val="36"/>
          <w:szCs w:val="32"/>
        </w:rPr>
        <w:lastRenderedPageBreak/>
        <w:t>4.3 JavaScript</w:t>
      </w:r>
    </w:p>
    <w:p w14:paraId="78246B20" w14:textId="77777777" w:rsidR="00CA5E5C" w:rsidRDefault="00CA5E5C" w:rsidP="00CF1034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  <w:r w:rsidRPr="00CF1034">
        <w:rPr>
          <w:rFonts w:ascii="Times New Roman" w:hAnsi="Times New Roman"/>
          <w:b w:val="0"/>
          <w:bCs/>
          <w:caps w:val="0"/>
          <w:sz w:val="36"/>
          <w:szCs w:val="32"/>
        </w:rPr>
        <w:t xml:space="preserve">El archivo JavaScript añade funcionalidad dinámica a la página, permitiendo a los usuarios aplicar y </w:t>
      </w:r>
      <w:proofErr w:type="gramStart"/>
      <w:r w:rsidRPr="00CF1034">
        <w:rPr>
          <w:rFonts w:ascii="Times New Roman" w:hAnsi="Times New Roman"/>
          <w:b w:val="0"/>
          <w:bCs/>
          <w:caps w:val="0"/>
          <w:sz w:val="36"/>
          <w:szCs w:val="32"/>
        </w:rPr>
        <w:t>resetear</w:t>
      </w:r>
      <w:proofErr w:type="gramEnd"/>
      <w:r w:rsidRPr="00CF1034">
        <w:rPr>
          <w:rFonts w:ascii="Times New Roman" w:hAnsi="Times New Roman"/>
          <w:b w:val="0"/>
          <w:bCs/>
          <w:caps w:val="0"/>
          <w:sz w:val="36"/>
          <w:szCs w:val="32"/>
        </w:rPr>
        <w:t xml:space="preserve"> filtros.</w:t>
      </w:r>
    </w:p>
    <w:p w14:paraId="20F20AAC" w14:textId="77777777" w:rsidR="00CF1034" w:rsidRPr="00CF1034" w:rsidRDefault="00CF1034" w:rsidP="00CF1034">
      <w:pPr>
        <w:pStyle w:val="Ttulo4"/>
        <w:rPr>
          <w:rFonts w:ascii="Times New Roman" w:hAnsi="Times New Roman"/>
          <w:b w:val="0"/>
          <w:bCs/>
          <w:caps w:val="0"/>
          <w:sz w:val="36"/>
          <w:szCs w:val="32"/>
        </w:rPr>
      </w:pPr>
    </w:p>
    <w:p w14:paraId="282E9BFE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spellStart"/>
      <w:r w:rsidRPr="00CF1034">
        <w:rPr>
          <w:rStyle w:val="hljs-name"/>
          <w:sz w:val="28"/>
          <w:szCs w:val="28"/>
        </w:rPr>
        <w:t>javascript</w:t>
      </w:r>
      <w:proofErr w:type="spellEnd"/>
    </w:p>
    <w:p w14:paraId="1F23325F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>Copiar código</w:t>
      </w:r>
    </w:p>
    <w:p w14:paraId="24502AD9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>// Espera a que el DOM esté completamente cargado antes de ejecutar el script</w:t>
      </w:r>
    </w:p>
    <w:p w14:paraId="3288937C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proofErr w:type="spellStart"/>
      <w:proofErr w:type="gramStart"/>
      <w:r w:rsidRPr="00CF1034">
        <w:rPr>
          <w:rStyle w:val="hljs-name"/>
          <w:sz w:val="28"/>
          <w:szCs w:val="28"/>
        </w:rPr>
        <w:t>document.addEventListener</w:t>
      </w:r>
      <w:proofErr w:type="spellEnd"/>
      <w:proofErr w:type="gramEnd"/>
      <w:r w:rsidRPr="00CF1034">
        <w:rPr>
          <w:rStyle w:val="hljs-name"/>
          <w:sz w:val="28"/>
          <w:szCs w:val="28"/>
        </w:rPr>
        <w:t>('</w:t>
      </w:r>
      <w:proofErr w:type="spellStart"/>
      <w:r w:rsidRPr="00CF1034">
        <w:rPr>
          <w:rStyle w:val="hljs-name"/>
          <w:sz w:val="28"/>
          <w:szCs w:val="28"/>
        </w:rPr>
        <w:t>DOMContentLoaded</w:t>
      </w:r>
      <w:proofErr w:type="spellEnd"/>
      <w:r w:rsidRPr="00CF1034">
        <w:rPr>
          <w:rStyle w:val="hljs-name"/>
          <w:sz w:val="28"/>
          <w:szCs w:val="28"/>
        </w:rPr>
        <w:t xml:space="preserve">', 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() {</w:t>
      </w:r>
    </w:p>
    <w:p w14:paraId="3C8ECEE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Selecciona todos los elementos con la clase '</w:t>
      </w:r>
      <w:proofErr w:type="spellStart"/>
      <w:r w:rsidRPr="00CF1034">
        <w:rPr>
          <w:rStyle w:val="hljs-name"/>
          <w:sz w:val="28"/>
          <w:szCs w:val="28"/>
        </w:rPr>
        <w:t>filter</w:t>
      </w:r>
      <w:proofErr w:type="spellEnd"/>
      <w:r w:rsidRPr="00CF1034">
        <w:rPr>
          <w:rStyle w:val="hljs-name"/>
          <w:sz w:val="28"/>
          <w:szCs w:val="28"/>
        </w:rPr>
        <w:t>' y los almacena en '</w:t>
      </w:r>
      <w:proofErr w:type="spellStart"/>
      <w:r w:rsidRPr="00CF1034">
        <w:rPr>
          <w:rStyle w:val="hljs-name"/>
          <w:sz w:val="28"/>
          <w:szCs w:val="28"/>
        </w:rPr>
        <w:t>filters</w:t>
      </w:r>
      <w:proofErr w:type="spellEnd"/>
      <w:r w:rsidRPr="00CF1034">
        <w:rPr>
          <w:rStyle w:val="hljs-name"/>
          <w:sz w:val="28"/>
          <w:szCs w:val="28"/>
        </w:rPr>
        <w:t>'</w:t>
      </w:r>
    </w:p>
    <w:p w14:paraId="4DA4E32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const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filters</w:t>
      </w:r>
      <w:proofErr w:type="spellEnd"/>
      <w:r w:rsidRPr="00CF1034">
        <w:rPr>
          <w:rStyle w:val="hljs-name"/>
          <w:sz w:val="28"/>
          <w:szCs w:val="28"/>
        </w:rPr>
        <w:t xml:space="preserve"> = </w:t>
      </w:r>
      <w:proofErr w:type="spellStart"/>
      <w:proofErr w:type="gramStart"/>
      <w:r w:rsidRPr="00CF1034">
        <w:rPr>
          <w:rStyle w:val="hljs-name"/>
          <w:sz w:val="28"/>
          <w:szCs w:val="28"/>
        </w:rPr>
        <w:t>document.querySelectorAll</w:t>
      </w:r>
      <w:proofErr w:type="spellEnd"/>
      <w:proofErr w:type="gramEnd"/>
      <w:r w:rsidRPr="00CF1034">
        <w:rPr>
          <w:rStyle w:val="hljs-name"/>
          <w:sz w:val="28"/>
          <w:szCs w:val="28"/>
        </w:rPr>
        <w:t>('.</w:t>
      </w:r>
      <w:proofErr w:type="spellStart"/>
      <w:r w:rsidRPr="00CF1034">
        <w:rPr>
          <w:rStyle w:val="hljs-name"/>
          <w:sz w:val="28"/>
          <w:szCs w:val="28"/>
        </w:rPr>
        <w:t>filter</w:t>
      </w:r>
      <w:proofErr w:type="spellEnd"/>
      <w:r w:rsidRPr="00CF1034">
        <w:rPr>
          <w:rStyle w:val="hljs-name"/>
          <w:sz w:val="28"/>
          <w:szCs w:val="28"/>
        </w:rPr>
        <w:t>');</w:t>
      </w:r>
    </w:p>
    <w:p w14:paraId="49AB9B46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Selecciona todos los elementos con la clase '</w:t>
      </w:r>
      <w:proofErr w:type="spellStart"/>
      <w:r w:rsidRPr="00CF1034">
        <w:rPr>
          <w:rStyle w:val="hljs-name"/>
          <w:sz w:val="28"/>
          <w:szCs w:val="28"/>
        </w:rPr>
        <w:t>product</w:t>
      </w:r>
      <w:proofErr w:type="spellEnd"/>
      <w:r w:rsidRPr="00CF1034">
        <w:rPr>
          <w:rStyle w:val="hljs-name"/>
          <w:sz w:val="28"/>
          <w:szCs w:val="28"/>
        </w:rPr>
        <w:t>' y los almacena en '</w:t>
      </w:r>
      <w:proofErr w:type="spellStart"/>
      <w:r w:rsidRPr="00CF1034">
        <w:rPr>
          <w:rStyle w:val="hljs-name"/>
          <w:sz w:val="28"/>
          <w:szCs w:val="28"/>
        </w:rPr>
        <w:t>products</w:t>
      </w:r>
      <w:proofErr w:type="spellEnd"/>
      <w:r w:rsidRPr="00CF1034">
        <w:rPr>
          <w:rStyle w:val="hljs-name"/>
          <w:sz w:val="28"/>
          <w:szCs w:val="28"/>
        </w:rPr>
        <w:t>'</w:t>
      </w:r>
    </w:p>
    <w:p w14:paraId="57709E2D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const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products</w:t>
      </w:r>
      <w:proofErr w:type="spellEnd"/>
      <w:r w:rsidRPr="00CF1034">
        <w:rPr>
          <w:rStyle w:val="hljs-name"/>
          <w:sz w:val="28"/>
          <w:szCs w:val="28"/>
        </w:rPr>
        <w:t xml:space="preserve"> = </w:t>
      </w:r>
      <w:proofErr w:type="spellStart"/>
      <w:proofErr w:type="gramStart"/>
      <w:r w:rsidRPr="00CF1034">
        <w:rPr>
          <w:rStyle w:val="hljs-name"/>
          <w:sz w:val="28"/>
          <w:szCs w:val="28"/>
        </w:rPr>
        <w:t>document.querySelectorAll</w:t>
      </w:r>
      <w:proofErr w:type="spellEnd"/>
      <w:proofErr w:type="gramEnd"/>
      <w:r w:rsidRPr="00CF1034">
        <w:rPr>
          <w:rStyle w:val="hljs-name"/>
          <w:sz w:val="28"/>
          <w:szCs w:val="28"/>
        </w:rPr>
        <w:t>('.</w:t>
      </w:r>
      <w:proofErr w:type="spellStart"/>
      <w:r w:rsidRPr="00CF1034">
        <w:rPr>
          <w:rStyle w:val="hljs-name"/>
          <w:sz w:val="28"/>
          <w:szCs w:val="28"/>
        </w:rPr>
        <w:t>product</w:t>
      </w:r>
      <w:proofErr w:type="spellEnd"/>
      <w:r w:rsidRPr="00CF1034">
        <w:rPr>
          <w:rStyle w:val="hljs-name"/>
          <w:sz w:val="28"/>
          <w:szCs w:val="28"/>
        </w:rPr>
        <w:t>');</w:t>
      </w:r>
    </w:p>
    <w:p w14:paraId="167104B5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Selecciona el botón con el id '</w:t>
      </w:r>
      <w:proofErr w:type="spellStart"/>
      <w:r w:rsidRPr="00CF1034">
        <w:rPr>
          <w:rStyle w:val="hljs-name"/>
          <w:sz w:val="28"/>
          <w:szCs w:val="28"/>
        </w:rPr>
        <w:t>reset-button</w:t>
      </w:r>
      <w:proofErr w:type="spellEnd"/>
      <w:r w:rsidRPr="00CF1034">
        <w:rPr>
          <w:rStyle w:val="hljs-name"/>
          <w:sz w:val="28"/>
          <w:szCs w:val="28"/>
        </w:rPr>
        <w:t>' y lo almacena en '</w:t>
      </w:r>
      <w:proofErr w:type="spellStart"/>
      <w:r w:rsidRPr="00CF1034">
        <w:rPr>
          <w:rStyle w:val="hljs-name"/>
          <w:sz w:val="28"/>
          <w:szCs w:val="28"/>
        </w:rPr>
        <w:t>resetButton</w:t>
      </w:r>
      <w:proofErr w:type="spellEnd"/>
      <w:r w:rsidRPr="00CF1034">
        <w:rPr>
          <w:rStyle w:val="hljs-name"/>
          <w:sz w:val="28"/>
          <w:szCs w:val="28"/>
        </w:rPr>
        <w:t>'</w:t>
      </w:r>
    </w:p>
    <w:p w14:paraId="08CE5DDD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const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resetButton</w:t>
      </w:r>
      <w:proofErr w:type="spellEnd"/>
      <w:r w:rsidRPr="00CF1034">
        <w:rPr>
          <w:rStyle w:val="hljs-name"/>
          <w:sz w:val="28"/>
          <w:szCs w:val="28"/>
        </w:rPr>
        <w:t xml:space="preserve"> = </w:t>
      </w:r>
      <w:proofErr w:type="spellStart"/>
      <w:proofErr w:type="gramStart"/>
      <w:r w:rsidRPr="00CF1034">
        <w:rPr>
          <w:rStyle w:val="hljs-name"/>
          <w:sz w:val="28"/>
          <w:szCs w:val="28"/>
        </w:rPr>
        <w:t>document.getElementById</w:t>
      </w:r>
      <w:proofErr w:type="spellEnd"/>
      <w:proofErr w:type="gramEnd"/>
      <w:r w:rsidRPr="00CF1034">
        <w:rPr>
          <w:rStyle w:val="hljs-name"/>
          <w:sz w:val="28"/>
          <w:szCs w:val="28"/>
        </w:rPr>
        <w:t>('</w:t>
      </w:r>
      <w:proofErr w:type="spellStart"/>
      <w:r w:rsidRPr="00CF1034">
        <w:rPr>
          <w:rStyle w:val="hljs-name"/>
          <w:sz w:val="28"/>
          <w:szCs w:val="28"/>
        </w:rPr>
        <w:t>reset-button</w:t>
      </w:r>
      <w:proofErr w:type="spellEnd"/>
      <w:r w:rsidRPr="00CF1034">
        <w:rPr>
          <w:rStyle w:val="hljs-name"/>
          <w:sz w:val="28"/>
          <w:szCs w:val="28"/>
        </w:rPr>
        <w:t>');</w:t>
      </w:r>
    </w:p>
    <w:p w14:paraId="6FF38D0C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</w:p>
    <w:p w14:paraId="6D76F42D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Función para aplicar los filtros seleccionados</w:t>
      </w:r>
    </w:p>
    <w:p w14:paraId="07825511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proofErr w:type="gramStart"/>
      <w:r w:rsidRPr="00CF1034">
        <w:rPr>
          <w:rStyle w:val="hljs-name"/>
          <w:sz w:val="28"/>
          <w:szCs w:val="28"/>
        </w:rPr>
        <w:t>applyFilters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gramEnd"/>
      <w:r w:rsidRPr="00CF1034">
        <w:rPr>
          <w:rStyle w:val="hljs-name"/>
          <w:sz w:val="28"/>
          <w:szCs w:val="28"/>
        </w:rPr>
        <w:t>) {</w:t>
      </w:r>
    </w:p>
    <w:p w14:paraId="2E062440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// Añade un </w:t>
      </w:r>
      <w:proofErr w:type="spellStart"/>
      <w:r w:rsidRPr="00CF1034">
        <w:rPr>
          <w:rStyle w:val="hljs-name"/>
          <w:sz w:val="28"/>
          <w:szCs w:val="28"/>
        </w:rPr>
        <w:t>event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listener</w:t>
      </w:r>
      <w:proofErr w:type="spellEnd"/>
      <w:r w:rsidRPr="00CF1034">
        <w:rPr>
          <w:rStyle w:val="hljs-name"/>
          <w:sz w:val="28"/>
          <w:szCs w:val="28"/>
        </w:rPr>
        <w:t xml:space="preserve"> a cada filtro</w:t>
      </w:r>
    </w:p>
    <w:p w14:paraId="3CA9722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filters.forEach</w:t>
      </w:r>
      <w:proofErr w:type="spellEnd"/>
      <w:proofErr w:type="gram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filter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4B8C55BF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filter.addEventListener</w:t>
      </w:r>
      <w:proofErr w:type="spellEnd"/>
      <w:proofErr w:type="gramEnd"/>
      <w:r w:rsidRPr="00CF1034">
        <w:rPr>
          <w:rStyle w:val="hljs-name"/>
          <w:sz w:val="28"/>
          <w:szCs w:val="28"/>
        </w:rPr>
        <w:t>('</w:t>
      </w:r>
      <w:proofErr w:type="spellStart"/>
      <w:r w:rsidRPr="00CF1034">
        <w:rPr>
          <w:rStyle w:val="hljs-name"/>
          <w:sz w:val="28"/>
          <w:szCs w:val="28"/>
        </w:rPr>
        <w:t>change</w:t>
      </w:r>
      <w:proofErr w:type="spellEnd"/>
      <w:r w:rsidRPr="00CF1034">
        <w:rPr>
          <w:rStyle w:val="hljs-name"/>
          <w:sz w:val="28"/>
          <w:szCs w:val="28"/>
        </w:rPr>
        <w:t xml:space="preserve">', 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() {</w:t>
      </w:r>
    </w:p>
    <w:p w14:paraId="61C26098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// Array para almacenar los filtros seleccionados</w:t>
      </w:r>
    </w:p>
    <w:p w14:paraId="790089BF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</w:t>
      </w:r>
      <w:proofErr w:type="spellStart"/>
      <w:r w:rsidRPr="00CF1034">
        <w:rPr>
          <w:rStyle w:val="hljs-name"/>
          <w:sz w:val="28"/>
          <w:szCs w:val="28"/>
        </w:rPr>
        <w:t>let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selectedFilters</w:t>
      </w:r>
      <w:proofErr w:type="spellEnd"/>
      <w:r w:rsidRPr="00CF1034">
        <w:rPr>
          <w:rStyle w:val="hljs-name"/>
          <w:sz w:val="28"/>
          <w:szCs w:val="28"/>
        </w:rPr>
        <w:t xml:space="preserve"> = [];</w:t>
      </w:r>
    </w:p>
    <w:p w14:paraId="24B15F1F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        </w:t>
      </w:r>
    </w:p>
    <w:p w14:paraId="439AF01E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// Recorre todos los filtros y añade los seleccionados al array '</w:t>
      </w:r>
      <w:proofErr w:type="spellStart"/>
      <w:r w:rsidRPr="00CF1034">
        <w:rPr>
          <w:rStyle w:val="hljs-name"/>
          <w:sz w:val="28"/>
          <w:szCs w:val="28"/>
        </w:rPr>
        <w:t>selectedFilters</w:t>
      </w:r>
      <w:proofErr w:type="spellEnd"/>
      <w:r w:rsidRPr="00CF1034">
        <w:rPr>
          <w:rStyle w:val="hljs-name"/>
          <w:sz w:val="28"/>
          <w:szCs w:val="28"/>
        </w:rPr>
        <w:t>'</w:t>
      </w:r>
    </w:p>
    <w:p w14:paraId="29FA9028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filters.forEach</w:t>
      </w:r>
      <w:proofErr w:type="spellEnd"/>
      <w:proofErr w:type="gram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(f) {</w:t>
      </w:r>
    </w:p>
    <w:p w14:paraId="0C791F88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</w:t>
      </w:r>
      <w:proofErr w:type="spellStart"/>
      <w:r w:rsidRPr="00CF1034">
        <w:rPr>
          <w:rStyle w:val="hljs-name"/>
          <w:sz w:val="28"/>
          <w:szCs w:val="28"/>
        </w:rPr>
        <w:t>if</w:t>
      </w:r>
      <w:proofErr w:type="spellEnd"/>
      <w:r w:rsidRPr="00CF1034">
        <w:rPr>
          <w:rStyle w:val="hljs-name"/>
          <w:sz w:val="28"/>
          <w:szCs w:val="28"/>
        </w:rPr>
        <w:t xml:space="preserve"> (</w:t>
      </w:r>
      <w:proofErr w:type="spellStart"/>
      <w:proofErr w:type="gramStart"/>
      <w:r w:rsidRPr="00CF1034">
        <w:rPr>
          <w:rStyle w:val="hljs-name"/>
          <w:sz w:val="28"/>
          <w:szCs w:val="28"/>
        </w:rPr>
        <w:t>f.checked</w:t>
      </w:r>
      <w:proofErr w:type="spellEnd"/>
      <w:proofErr w:type="gramEnd"/>
      <w:r w:rsidRPr="00CF1034">
        <w:rPr>
          <w:rStyle w:val="hljs-name"/>
          <w:sz w:val="28"/>
          <w:szCs w:val="28"/>
        </w:rPr>
        <w:t>) {</w:t>
      </w:r>
    </w:p>
    <w:p w14:paraId="1DBB657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</w:t>
      </w:r>
      <w:proofErr w:type="spellStart"/>
      <w:r w:rsidRPr="00CF1034">
        <w:rPr>
          <w:rStyle w:val="hljs-name"/>
          <w:sz w:val="28"/>
          <w:szCs w:val="28"/>
        </w:rPr>
        <w:t>selectedFilters.push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proofErr w:type="gramStart"/>
      <w:r w:rsidRPr="00CF1034">
        <w:rPr>
          <w:rStyle w:val="hljs-name"/>
          <w:sz w:val="28"/>
          <w:szCs w:val="28"/>
        </w:rPr>
        <w:t>f.getAttribute</w:t>
      </w:r>
      <w:proofErr w:type="spellEnd"/>
      <w:proofErr w:type="gramEnd"/>
      <w:r w:rsidRPr="00CF1034">
        <w:rPr>
          <w:rStyle w:val="hljs-name"/>
          <w:sz w:val="28"/>
          <w:szCs w:val="28"/>
        </w:rPr>
        <w:t>('data-</w:t>
      </w:r>
      <w:proofErr w:type="spellStart"/>
      <w:r w:rsidRPr="00CF1034">
        <w:rPr>
          <w:rStyle w:val="hljs-name"/>
          <w:sz w:val="28"/>
          <w:szCs w:val="28"/>
        </w:rPr>
        <w:t>filter</w:t>
      </w:r>
      <w:proofErr w:type="spellEnd"/>
      <w:r w:rsidRPr="00CF1034">
        <w:rPr>
          <w:rStyle w:val="hljs-name"/>
          <w:sz w:val="28"/>
          <w:szCs w:val="28"/>
        </w:rPr>
        <w:t>'));</w:t>
      </w:r>
    </w:p>
    <w:p w14:paraId="392F935E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}</w:t>
      </w:r>
    </w:p>
    <w:p w14:paraId="7135458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});</w:t>
      </w:r>
    </w:p>
    <w:p w14:paraId="23B937B8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139B421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lastRenderedPageBreak/>
        <w:t xml:space="preserve">                // Recorre todos los productos y muestra/oculta según los filtros seleccionados</w:t>
      </w:r>
    </w:p>
    <w:p w14:paraId="4642772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products.forEach</w:t>
      </w:r>
      <w:proofErr w:type="spellEnd"/>
      <w:proofErr w:type="gram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product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7EE28329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// Obtiene la categoría del producto</w:t>
      </w:r>
    </w:p>
    <w:p w14:paraId="52CEB43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</w:t>
      </w:r>
      <w:proofErr w:type="spellStart"/>
      <w:r w:rsidRPr="00CF1034">
        <w:rPr>
          <w:rStyle w:val="hljs-name"/>
          <w:sz w:val="28"/>
          <w:szCs w:val="28"/>
        </w:rPr>
        <w:t>let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productCategory</w:t>
      </w:r>
      <w:proofErr w:type="spellEnd"/>
      <w:r w:rsidRPr="00CF1034">
        <w:rPr>
          <w:rStyle w:val="hljs-name"/>
          <w:sz w:val="28"/>
          <w:szCs w:val="28"/>
        </w:rPr>
        <w:t xml:space="preserve"> =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product.getAttribute</w:t>
      </w:r>
      <w:proofErr w:type="spellEnd"/>
      <w:proofErr w:type="gramEnd"/>
      <w:r w:rsidRPr="00CF1034">
        <w:rPr>
          <w:rStyle w:val="hljs-name"/>
          <w:sz w:val="28"/>
          <w:szCs w:val="28"/>
        </w:rPr>
        <w:t>('data-</w:t>
      </w:r>
      <w:proofErr w:type="spellStart"/>
      <w:r w:rsidRPr="00CF1034">
        <w:rPr>
          <w:rStyle w:val="hljs-name"/>
          <w:sz w:val="28"/>
          <w:szCs w:val="28"/>
        </w:rPr>
        <w:t>categoria</w:t>
      </w:r>
      <w:proofErr w:type="spellEnd"/>
      <w:r w:rsidRPr="00CF1034">
        <w:rPr>
          <w:rStyle w:val="hljs-name"/>
          <w:sz w:val="28"/>
          <w:szCs w:val="28"/>
        </w:rPr>
        <w:t>');</w:t>
      </w:r>
    </w:p>
    <w:p w14:paraId="5EE50A7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// Variable para determinar si el producto es visible</w:t>
      </w:r>
    </w:p>
    <w:p w14:paraId="13D002B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</w:t>
      </w:r>
      <w:proofErr w:type="spellStart"/>
      <w:r w:rsidRPr="00CF1034">
        <w:rPr>
          <w:rStyle w:val="hljs-name"/>
          <w:sz w:val="28"/>
          <w:szCs w:val="28"/>
        </w:rPr>
        <w:t>let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isVisible</w:t>
      </w:r>
      <w:proofErr w:type="spellEnd"/>
      <w:r w:rsidRPr="00CF1034">
        <w:rPr>
          <w:rStyle w:val="hljs-name"/>
          <w:sz w:val="28"/>
          <w:szCs w:val="28"/>
        </w:rPr>
        <w:t xml:space="preserve"> = false;</w:t>
      </w:r>
    </w:p>
    <w:p w14:paraId="2E055E95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1F0A38C5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// Comprueba si el producto debe ser visible según los filtros seleccionados</w:t>
      </w:r>
    </w:p>
    <w:p w14:paraId="6630B1B5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</w:t>
      </w:r>
      <w:proofErr w:type="spellStart"/>
      <w:r w:rsidRPr="00CF1034">
        <w:rPr>
          <w:rStyle w:val="hljs-name"/>
          <w:sz w:val="28"/>
          <w:szCs w:val="28"/>
        </w:rPr>
        <w:t>selectedFilters.forEach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selectedFilter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751E6C4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</w:t>
      </w:r>
      <w:proofErr w:type="spellStart"/>
      <w:r w:rsidRPr="00CF1034">
        <w:rPr>
          <w:rStyle w:val="hljs-name"/>
          <w:sz w:val="28"/>
          <w:szCs w:val="28"/>
        </w:rPr>
        <w:t>if</w:t>
      </w:r>
      <w:proofErr w:type="spellEnd"/>
      <w:r w:rsidRPr="00CF1034">
        <w:rPr>
          <w:rStyle w:val="hljs-name"/>
          <w:sz w:val="28"/>
          <w:szCs w:val="28"/>
        </w:rPr>
        <w:t xml:space="preserve"> (</w:t>
      </w:r>
      <w:proofErr w:type="spellStart"/>
      <w:r w:rsidRPr="00CF1034">
        <w:rPr>
          <w:rStyle w:val="hljs-name"/>
          <w:sz w:val="28"/>
          <w:szCs w:val="28"/>
        </w:rPr>
        <w:t>selectedFilter</w:t>
      </w:r>
      <w:proofErr w:type="spellEnd"/>
      <w:r w:rsidRPr="00CF1034">
        <w:rPr>
          <w:rStyle w:val="hljs-name"/>
          <w:sz w:val="28"/>
          <w:szCs w:val="28"/>
        </w:rPr>
        <w:t xml:space="preserve"> === 'todos' || </w:t>
      </w:r>
      <w:proofErr w:type="spellStart"/>
      <w:r w:rsidRPr="00CF1034">
        <w:rPr>
          <w:rStyle w:val="hljs-name"/>
          <w:sz w:val="28"/>
          <w:szCs w:val="28"/>
        </w:rPr>
        <w:t>selectedFilter</w:t>
      </w:r>
      <w:proofErr w:type="spellEnd"/>
      <w:r w:rsidRPr="00CF1034">
        <w:rPr>
          <w:rStyle w:val="hljs-name"/>
          <w:sz w:val="28"/>
          <w:szCs w:val="28"/>
        </w:rPr>
        <w:t xml:space="preserve"> === </w:t>
      </w:r>
      <w:proofErr w:type="spellStart"/>
      <w:r w:rsidRPr="00CF1034">
        <w:rPr>
          <w:rStyle w:val="hljs-name"/>
          <w:sz w:val="28"/>
          <w:szCs w:val="28"/>
        </w:rPr>
        <w:t>productCategory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2B2CE5D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    </w:t>
      </w:r>
      <w:proofErr w:type="spellStart"/>
      <w:r w:rsidRPr="00CF1034">
        <w:rPr>
          <w:rStyle w:val="hljs-name"/>
          <w:sz w:val="28"/>
          <w:szCs w:val="28"/>
        </w:rPr>
        <w:t>isVisible</w:t>
      </w:r>
      <w:proofErr w:type="spellEnd"/>
      <w:r w:rsidRPr="00CF1034">
        <w:rPr>
          <w:rStyle w:val="hljs-name"/>
          <w:sz w:val="28"/>
          <w:szCs w:val="28"/>
        </w:rPr>
        <w:t xml:space="preserve"> = true;</w:t>
      </w:r>
    </w:p>
    <w:p w14:paraId="747A414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}</w:t>
      </w:r>
    </w:p>
    <w:p w14:paraId="1127D26F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});</w:t>
      </w:r>
    </w:p>
    <w:p w14:paraId="3FC0AD4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5DC4B5DD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// Muestra u oculta el producto según el valor de '</w:t>
      </w:r>
      <w:proofErr w:type="spellStart"/>
      <w:r w:rsidRPr="00CF1034">
        <w:rPr>
          <w:rStyle w:val="hljs-name"/>
          <w:sz w:val="28"/>
          <w:szCs w:val="28"/>
        </w:rPr>
        <w:t>isVisible</w:t>
      </w:r>
      <w:proofErr w:type="spellEnd"/>
      <w:r w:rsidRPr="00CF1034">
        <w:rPr>
          <w:rStyle w:val="hljs-name"/>
          <w:sz w:val="28"/>
          <w:szCs w:val="28"/>
        </w:rPr>
        <w:t>'</w:t>
      </w:r>
    </w:p>
    <w:p w14:paraId="5E81D226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</w:t>
      </w:r>
      <w:proofErr w:type="spellStart"/>
      <w:r w:rsidRPr="00CF1034">
        <w:rPr>
          <w:rStyle w:val="hljs-name"/>
          <w:sz w:val="28"/>
          <w:szCs w:val="28"/>
        </w:rPr>
        <w:t>if</w:t>
      </w:r>
      <w:proofErr w:type="spellEnd"/>
      <w:r w:rsidRPr="00CF1034">
        <w:rPr>
          <w:rStyle w:val="hljs-name"/>
          <w:sz w:val="28"/>
          <w:szCs w:val="28"/>
        </w:rPr>
        <w:t xml:space="preserve"> (</w:t>
      </w:r>
      <w:proofErr w:type="spellStart"/>
      <w:r w:rsidRPr="00CF1034">
        <w:rPr>
          <w:rStyle w:val="hljs-name"/>
          <w:sz w:val="28"/>
          <w:szCs w:val="28"/>
        </w:rPr>
        <w:t>isVisible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3567E71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product.style</w:t>
      </w:r>
      <w:proofErr w:type="gramEnd"/>
      <w:r w:rsidRPr="00CF1034">
        <w:rPr>
          <w:rStyle w:val="hljs-name"/>
          <w:sz w:val="28"/>
          <w:szCs w:val="28"/>
        </w:rPr>
        <w:t>.display</w:t>
      </w:r>
      <w:proofErr w:type="spellEnd"/>
      <w:r w:rsidRPr="00CF1034">
        <w:rPr>
          <w:rStyle w:val="hljs-name"/>
          <w:sz w:val="28"/>
          <w:szCs w:val="28"/>
        </w:rPr>
        <w:t xml:space="preserve"> = 'block';</w:t>
      </w:r>
    </w:p>
    <w:p w14:paraId="6E19AE7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} </w:t>
      </w:r>
      <w:proofErr w:type="spellStart"/>
      <w:r w:rsidRPr="00CF1034">
        <w:rPr>
          <w:rStyle w:val="hljs-name"/>
          <w:sz w:val="28"/>
          <w:szCs w:val="28"/>
        </w:rPr>
        <w:t>else</w:t>
      </w:r>
      <w:proofErr w:type="spellEnd"/>
      <w:r w:rsidRPr="00CF1034">
        <w:rPr>
          <w:rStyle w:val="hljs-name"/>
          <w:sz w:val="28"/>
          <w:szCs w:val="28"/>
        </w:rPr>
        <w:t xml:space="preserve"> {</w:t>
      </w:r>
    </w:p>
    <w:p w14:paraId="6A477CF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product.style</w:t>
      </w:r>
      <w:proofErr w:type="gramEnd"/>
      <w:r w:rsidRPr="00CF1034">
        <w:rPr>
          <w:rStyle w:val="hljs-name"/>
          <w:sz w:val="28"/>
          <w:szCs w:val="28"/>
        </w:rPr>
        <w:t>.display</w:t>
      </w:r>
      <w:proofErr w:type="spellEnd"/>
      <w:r w:rsidRPr="00CF1034">
        <w:rPr>
          <w:rStyle w:val="hljs-name"/>
          <w:sz w:val="28"/>
          <w:szCs w:val="28"/>
        </w:rPr>
        <w:t xml:space="preserve"> = '</w:t>
      </w:r>
      <w:proofErr w:type="spellStart"/>
      <w:r w:rsidRPr="00CF1034">
        <w:rPr>
          <w:rStyle w:val="hljs-name"/>
          <w:sz w:val="28"/>
          <w:szCs w:val="28"/>
        </w:rPr>
        <w:t>none</w:t>
      </w:r>
      <w:proofErr w:type="spellEnd"/>
      <w:r w:rsidRPr="00CF1034">
        <w:rPr>
          <w:rStyle w:val="hljs-name"/>
          <w:sz w:val="28"/>
          <w:szCs w:val="28"/>
        </w:rPr>
        <w:t>';</w:t>
      </w:r>
    </w:p>
    <w:p w14:paraId="53914F3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    }</w:t>
      </w:r>
    </w:p>
    <w:p w14:paraId="0898E220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    });</w:t>
      </w:r>
    </w:p>
    <w:p w14:paraId="6C27A3BD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});</w:t>
      </w:r>
    </w:p>
    <w:p w14:paraId="47C179C1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});</w:t>
      </w:r>
    </w:p>
    <w:p w14:paraId="6468B0C3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}</w:t>
      </w:r>
    </w:p>
    <w:p w14:paraId="1F5205E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28B93953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Función para </w:t>
      </w:r>
      <w:proofErr w:type="gramStart"/>
      <w:r w:rsidRPr="00CF1034">
        <w:rPr>
          <w:rStyle w:val="hljs-name"/>
          <w:sz w:val="28"/>
          <w:szCs w:val="28"/>
        </w:rPr>
        <w:t>resetear</w:t>
      </w:r>
      <w:proofErr w:type="gramEnd"/>
      <w:r w:rsidRPr="00CF1034">
        <w:rPr>
          <w:rStyle w:val="hljs-name"/>
          <w:sz w:val="28"/>
          <w:szCs w:val="28"/>
        </w:rPr>
        <w:t xml:space="preserve"> los filtros y mostrar todos los productos</w:t>
      </w:r>
    </w:p>
    <w:p w14:paraId="64D8E6C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proofErr w:type="gramStart"/>
      <w:r w:rsidRPr="00CF1034">
        <w:rPr>
          <w:rStyle w:val="hljs-name"/>
          <w:sz w:val="28"/>
          <w:szCs w:val="28"/>
        </w:rPr>
        <w:t>resetFilters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gramEnd"/>
      <w:r w:rsidRPr="00CF1034">
        <w:rPr>
          <w:rStyle w:val="hljs-name"/>
          <w:sz w:val="28"/>
          <w:szCs w:val="28"/>
        </w:rPr>
        <w:t>) {</w:t>
      </w:r>
    </w:p>
    <w:p w14:paraId="701AB1B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// Desmarca todos los filtros</w:t>
      </w:r>
    </w:p>
    <w:p w14:paraId="4B20AD9E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filters.forEach</w:t>
      </w:r>
      <w:proofErr w:type="spellEnd"/>
      <w:proofErr w:type="gram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filter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3FB17538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filter.checked</w:t>
      </w:r>
      <w:proofErr w:type="spellEnd"/>
      <w:proofErr w:type="gramEnd"/>
      <w:r w:rsidRPr="00CF1034">
        <w:rPr>
          <w:rStyle w:val="hljs-name"/>
          <w:sz w:val="28"/>
          <w:szCs w:val="28"/>
        </w:rPr>
        <w:t xml:space="preserve"> = false;</w:t>
      </w:r>
    </w:p>
    <w:p w14:paraId="15EAB1A0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});</w:t>
      </w:r>
    </w:p>
    <w:p w14:paraId="67ACF727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71927D90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// Muestra todos los productos</w:t>
      </w:r>
    </w:p>
    <w:p w14:paraId="1BE7FAD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products.forEach</w:t>
      </w:r>
      <w:proofErr w:type="spellEnd"/>
      <w:proofErr w:type="gram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spellStart"/>
      <w:r w:rsidRPr="00CF1034">
        <w:rPr>
          <w:rStyle w:val="hljs-name"/>
          <w:sz w:val="28"/>
          <w:szCs w:val="28"/>
        </w:rPr>
        <w:t>product</w:t>
      </w:r>
      <w:proofErr w:type="spellEnd"/>
      <w:r w:rsidRPr="00CF1034">
        <w:rPr>
          <w:rStyle w:val="hljs-name"/>
          <w:sz w:val="28"/>
          <w:szCs w:val="28"/>
        </w:rPr>
        <w:t>) {</w:t>
      </w:r>
    </w:p>
    <w:p w14:paraId="2D8E075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product.style</w:t>
      </w:r>
      <w:proofErr w:type="gramEnd"/>
      <w:r w:rsidRPr="00CF1034">
        <w:rPr>
          <w:rStyle w:val="hljs-name"/>
          <w:sz w:val="28"/>
          <w:szCs w:val="28"/>
        </w:rPr>
        <w:t>.display</w:t>
      </w:r>
      <w:proofErr w:type="spellEnd"/>
      <w:r w:rsidRPr="00CF1034">
        <w:rPr>
          <w:rStyle w:val="hljs-name"/>
          <w:sz w:val="28"/>
          <w:szCs w:val="28"/>
        </w:rPr>
        <w:t xml:space="preserve"> = 'block';</w:t>
      </w:r>
    </w:p>
    <w:p w14:paraId="3CBD095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});</w:t>
      </w:r>
    </w:p>
    <w:p w14:paraId="3B1B71C5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}</w:t>
      </w:r>
    </w:p>
    <w:p w14:paraId="26E86A6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3D4606F2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lastRenderedPageBreak/>
        <w:t xml:space="preserve">    // </w:t>
      </w:r>
      <w:proofErr w:type="spellStart"/>
      <w:r w:rsidRPr="00CF1034">
        <w:rPr>
          <w:rStyle w:val="hljs-name"/>
          <w:sz w:val="28"/>
          <w:szCs w:val="28"/>
        </w:rPr>
        <w:t>Event</w:t>
      </w:r>
      <w:proofErr w:type="spellEnd"/>
      <w:r w:rsidRPr="00CF1034">
        <w:rPr>
          <w:rStyle w:val="hljs-name"/>
          <w:sz w:val="28"/>
          <w:szCs w:val="28"/>
        </w:rPr>
        <w:t xml:space="preserve"> </w:t>
      </w:r>
      <w:proofErr w:type="spellStart"/>
      <w:r w:rsidRPr="00CF1034">
        <w:rPr>
          <w:rStyle w:val="hljs-name"/>
          <w:sz w:val="28"/>
          <w:szCs w:val="28"/>
        </w:rPr>
        <w:t>listener</w:t>
      </w:r>
      <w:proofErr w:type="spellEnd"/>
      <w:r w:rsidRPr="00CF1034">
        <w:rPr>
          <w:rStyle w:val="hljs-name"/>
          <w:sz w:val="28"/>
          <w:szCs w:val="28"/>
        </w:rPr>
        <w:t xml:space="preserve"> para el botón de </w:t>
      </w:r>
      <w:proofErr w:type="gramStart"/>
      <w:r w:rsidRPr="00CF1034">
        <w:rPr>
          <w:rStyle w:val="hljs-name"/>
          <w:sz w:val="28"/>
          <w:szCs w:val="28"/>
        </w:rPr>
        <w:t>resetear</w:t>
      </w:r>
      <w:proofErr w:type="gramEnd"/>
      <w:r w:rsidRPr="00CF1034">
        <w:rPr>
          <w:rStyle w:val="hljs-name"/>
          <w:sz w:val="28"/>
          <w:szCs w:val="28"/>
        </w:rPr>
        <w:t xml:space="preserve"> filtros</w:t>
      </w:r>
    </w:p>
    <w:p w14:paraId="4285477B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r w:rsidRPr="00CF1034">
        <w:rPr>
          <w:rStyle w:val="hljs-name"/>
          <w:sz w:val="28"/>
          <w:szCs w:val="28"/>
        </w:rPr>
        <w:t>resetButton.addEventListener</w:t>
      </w:r>
      <w:proofErr w:type="spellEnd"/>
      <w:r w:rsidRPr="00CF1034">
        <w:rPr>
          <w:rStyle w:val="hljs-name"/>
          <w:sz w:val="28"/>
          <w:szCs w:val="28"/>
        </w:rPr>
        <w:t>('</w:t>
      </w:r>
      <w:proofErr w:type="spellStart"/>
      <w:r w:rsidRPr="00CF1034">
        <w:rPr>
          <w:rStyle w:val="hljs-name"/>
          <w:sz w:val="28"/>
          <w:szCs w:val="28"/>
        </w:rPr>
        <w:t>click</w:t>
      </w:r>
      <w:proofErr w:type="spellEnd"/>
      <w:r w:rsidRPr="00CF1034">
        <w:rPr>
          <w:rStyle w:val="hljs-name"/>
          <w:sz w:val="28"/>
          <w:szCs w:val="28"/>
        </w:rPr>
        <w:t xml:space="preserve">', </w:t>
      </w:r>
      <w:proofErr w:type="spellStart"/>
      <w:proofErr w:type="gramStart"/>
      <w:r w:rsidRPr="00CF1034">
        <w:rPr>
          <w:rStyle w:val="hljs-name"/>
          <w:sz w:val="28"/>
          <w:szCs w:val="28"/>
        </w:rPr>
        <w:t>function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gramEnd"/>
      <w:r w:rsidRPr="00CF1034">
        <w:rPr>
          <w:rStyle w:val="hljs-name"/>
          <w:sz w:val="28"/>
          <w:szCs w:val="28"/>
        </w:rPr>
        <w:t>) {</w:t>
      </w:r>
    </w:p>
    <w:p w14:paraId="0E142429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resetFilters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gramEnd"/>
      <w:r w:rsidRPr="00CF1034">
        <w:rPr>
          <w:rStyle w:val="hljs-name"/>
          <w:sz w:val="28"/>
          <w:szCs w:val="28"/>
        </w:rPr>
        <w:t>);</w:t>
      </w:r>
    </w:p>
    <w:p w14:paraId="35BBF0A4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});</w:t>
      </w:r>
    </w:p>
    <w:p w14:paraId="060BA2D1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</w:p>
    <w:p w14:paraId="0771DA3C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// Aplicar filtros por defecto al cargar la página</w:t>
      </w:r>
    </w:p>
    <w:p w14:paraId="35CDED04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 xml:space="preserve">    </w:t>
      </w:r>
      <w:proofErr w:type="spellStart"/>
      <w:proofErr w:type="gramStart"/>
      <w:r w:rsidRPr="00CF1034">
        <w:rPr>
          <w:rStyle w:val="hljs-name"/>
          <w:sz w:val="28"/>
          <w:szCs w:val="28"/>
        </w:rPr>
        <w:t>applyFilters</w:t>
      </w:r>
      <w:proofErr w:type="spellEnd"/>
      <w:r w:rsidRPr="00CF1034">
        <w:rPr>
          <w:rStyle w:val="hljs-name"/>
          <w:sz w:val="28"/>
          <w:szCs w:val="28"/>
        </w:rPr>
        <w:t>(</w:t>
      </w:r>
      <w:proofErr w:type="gramEnd"/>
      <w:r w:rsidRPr="00CF1034">
        <w:rPr>
          <w:rStyle w:val="hljs-name"/>
          <w:sz w:val="28"/>
          <w:szCs w:val="28"/>
        </w:rPr>
        <w:t>);</w:t>
      </w:r>
    </w:p>
    <w:p w14:paraId="380A754A" w14:textId="77777777" w:rsidR="00CA5E5C" w:rsidRPr="00CF1034" w:rsidRDefault="00CA5E5C" w:rsidP="00CA5E5C">
      <w:pPr>
        <w:pStyle w:val="HTMLconformatoprevio"/>
        <w:rPr>
          <w:rStyle w:val="hljs-name"/>
          <w:sz w:val="28"/>
          <w:szCs w:val="28"/>
        </w:rPr>
      </w:pPr>
      <w:r w:rsidRPr="00CF1034">
        <w:rPr>
          <w:rStyle w:val="hljs-name"/>
          <w:sz w:val="28"/>
          <w:szCs w:val="28"/>
        </w:rPr>
        <w:t>});</w:t>
      </w:r>
    </w:p>
    <w:p w14:paraId="35351A2B" w14:textId="77777777" w:rsidR="00816D19" w:rsidRDefault="00816D19" w:rsidP="00816D19">
      <w:pPr>
        <w:spacing w:after="200"/>
        <w:rPr>
          <w:rStyle w:val="hljs-name"/>
          <w:rFonts w:ascii="Courier New" w:eastAsia="Times New Roman" w:hAnsi="Courier New" w:cs="Courier New"/>
          <w:color w:val="auto"/>
          <w:szCs w:val="28"/>
          <w:lang w:eastAsia="es-MX"/>
        </w:rPr>
      </w:pPr>
    </w:p>
    <w:p w14:paraId="20D3C28B" w14:textId="77777777" w:rsidR="00CF1034" w:rsidRDefault="00CF1034" w:rsidP="00816D19">
      <w:pPr>
        <w:spacing w:after="200"/>
        <w:rPr>
          <w:rStyle w:val="hljs-name"/>
          <w:rFonts w:ascii="Courier New" w:eastAsia="Times New Roman" w:hAnsi="Courier New" w:cs="Courier New"/>
          <w:color w:val="auto"/>
          <w:szCs w:val="28"/>
          <w:lang w:eastAsia="es-MX"/>
        </w:rPr>
      </w:pPr>
    </w:p>
    <w:p w14:paraId="6D1DE4BA" w14:textId="73213FF4" w:rsidR="00CF1034" w:rsidRPr="00CF1034" w:rsidRDefault="00CF1034" w:rsidP="00CF1034">
      <w:pPr>
        <w:pStyle w:val="Ttulo4"/>
        <w:numPr>
          <w:ilvl w:val="0"/>
          <w:numId w:val="2"/>
        </w:numPr>
        <w:rPr>
          <w:rFonts w:ascii="Times New Roman" w:hAnsi="Times New Roman"/>
          <w:sz w:val="36"/>
          <w:szCs w:val="32"/>
        </w:rPr>
      </w:pPr>
      <w:r w:rsidRPr="00CF1034">
        <w:rPr>
          <w:rFonts w:ascii="Times New Roman" w:hAnsi="Times New Roman"/>
          <w:sz w:val="36"/>
          <w:szCs w:val="32"/>
        </w:rPr>
        <w:t>Conclusión</w:t>
      </w:r>
      <w:r>
        <w:rPr>
          <w:rFonts w:ascii="Times New Roman" w:hAnsi="Times New Roman"/>
          <w:sz w:val="36"/>
          <w:szCs w:val="32"/>
        </w:rPr>
        <w:br/>
      </w:r>
    </w:p>
    <w:p w14:paraId="4E9DB856" w14:textId="010602CE" w:rsidR="00CF1034" w:rsidRPr="00CF1034" w:rsidRDefault="00CF1034" w:rsidP="00CF1034">
      <w:pPr>
        <w:pStyle w:val="NormalWeb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 xml:space="preserve">La integración de HTML, CSS y JavaScript en esta </w:t>
      </w:r>
      <w:r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actividad</w:t>
      </w:r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 xml:space="preserve"> permite crear una página web interactiva y atractiva que facilita la búsqueda y selección de productos por parte de los usuarios. La estructura clara, el diseño estilizado y la funcionalidad dinámica proporcionan una experiencia de usuario mejorada.</w:t>
      </w:r>
    </w:p>
    <w:p w14:paraId="43819AA5" w14:textId="77777777" w:rsidR="00CF1034" w:rsidRPr="00CF1034" w:rsidRDefault="00CF1034" w:rsidP="00816D19">
      <w:pPr>
        <w:spacing w:after="200"/>
        <w:rPr>
          <w:rStyle w:val="hljs-name"/>
          <w:rFonts w:ascii="Courier New" w:eastAsia="Times New Roman" w:hAnsi="Courier New" w:cs="Courier New"/>
          <w:color w:val="auto"/>
          <w:szCs w:val="28"/>
          <w:lang w:eastAsia="es-MX"/>
        </w:rPr>
      </w:pPr>
    </w:p>
    <w:p w14:paraId="30F68F63" w14:textId="77777777" w:rsidR="00CA5E5C" w:rsidRDefault="00CA5E5C" w:rsidP="00816D19">
      <w:pPr>
        <w:spacing w:after="200"/>
      </w:pPr>
    </w:p>
    <w:p w14:paraId="3924389B" w14:textId="77777777" w:rsidR="00CA5E5C" w:rsidRDefault="00CA5E5C" w:rsidP="00816D19">
      <w:pPr>
        <w:spacing w:after="200"/>
      </w:pPr>
    </w:p>
    <w:p w14:paraId="33331365" w14:textId="77777777" w:rsidR="00CA5E5C" w:rsidRDefault="00CA5E5C" w:rsidP="00816D19">
      <w:pPr>
        <w:spacing w:after="200"/>
      </w:pPr>
    </w:p>
    <w:p w14:paraId="2E22C91E" w14:textId="77777777" w:rsidR="00CA5E5C" w:rsidRDefault="00CA5E5C" w:rsidP="00816D19">
      <w:pPr>
        <w:spacing w:after="200"/>
      </w:pPr>
    </w:p>
    <w:p w14:paraId="60E7BC97" w14:textId="77777777" w:rsidR="00CA5E5C" w:rsidRDefault="00CA5E5C" w:rsidP="00816D19">
      <w:pPr>
        <w:spacing w:after="200"/>
      </w:pPr>
    </w:p>
    <w:p w14:paraId="2EB6C05E" w14:textId="77777777" w:rsidR="00CA5E5C" w:rsidRDefault="00CA5E5C" w:rsidP="00816D19">
      <w:pPr>
        <w:spacing w:after="200"/>
      </w:pPr>
    </w:p>
    <w:p w14:paraId="499EB204" w14:textId="77777777" w:rsidR="00CA5E5C" w:rsidRDefault="00CA5E5C" w:rsidP="00816D19">
      <w:pPr>
        <w:spacing w:after="200"/>
      </w:pPr>
    </w:p>
    <w:p w14:paraId="357D7BFC" w14:textId="77777777" w:rsidR="00CA5E5C" w:rsidRDefault="00CA5E5C" w:rsidP="00816D19">
      <w:pPr>
        <w:spacing w:after="200"/>
      </w:pPr>
    </w:p>
    <w:p w14:paraId="66E511DC" w14:textId="77777777" w:rsidR="00CA5E5C" w:rsidRDefault="00CA5E5C" w:rsidP="00816D19">
      <w:pPr>
        <w:spacing w:after="200"/>
      </w:pPr>
    </w:p>
    <w:p w14:paraId="62DC9B3A" w14:textId="77777777" w:rsidR="00CA5E5C" w:rsidRDefault="00CA5E5C" w:rsidP="00816D19">
      <w:pPr>
        <w:spacing w:after="200"/>
      </w:pPr>
    </w:p>
    <w:p w14:paraId="4B5C60B1" w14:textId="77777777" w:rsidR="00CA5E5C" w:rsidRDefault="00CA5E5C" w:rsidP="00816D19">
      <w:pPr>
        <w:spacing w:after="200"/>
      </w:pPr>
    </w:p>
    <w:p w14:paraId="4CB75164" w14:textId="77777777" w:rsidR="00CA5E5C" w:rsidRDefault="00CA5E5C" w:rsidP="00816D19">
      <w:pPr>
        <w:spacing w:after="200"/>
      </w:pPr>
    </w:p>
    <w:p w14:paraId="38E5BEA0" w14:textId="0AC9AAE0" w:rsidR="00CF1034" w:rsidRDefault="00CF1034" w:rsidP="00CF1034">
      <w:pPr>
        <w:pStyle w:val="Ttulo3"/>
        <w:numPr>
          <w:ilvl w:val="0"/>
          <w:numId w:val="2"/>
        </w:numPr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</w:pPr>
      <w:r w:rsidRPr="00CF1034">
        <w:rPr>
          <w:rFonts w:ascii="Times New Roman" w:hAnsi="Times New Roman"/>
          <w:b/>
          <w:i w:val="0"/>
          <w:caps/>
          <w:color w:val="161718" w:themeColor="text1"/>
          <w:spacing w:val="20"/>
          <w:kern w:val="28"/>
          <w:sz w:val="36"/>
          <w:szCs w:val="32"/>
        </w:rPr>
        <w:lastRenderedPageBreak/>
        <w:t>Referencias</w:t>
      </w:r>
    </w:p>
    <w:p w14:paraId="34A9E06F" w14:textId="77777777" w:rsidR="00CF1034" w:rsidRDefault="00CF1034" w:rsidP="00CF1034">
      <w:pPr>
        <w:pStyle w:val="NormalWeb"/>
        <w:spacing w:before="0" w:beforeAutospacing="0" w:after="0" w:afterAutospacing="0" w:line="480" w:lineRule="auto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</w:p>
    <w:p w14:paraId="26ECE4F7" w14:textId="17D9729C" w:rsidR="00CF1034" w:rsidRDefault="00CF1034" w:rsidP="00CF1034">
      <w:pPr>
        <w:pStyle w:val="NormalWeb"/>
        <w:spacing w:before="0" w:beforeAutospacing="0" w:after="0" w:afterAutospacing="0" w:line="480" w:lineRule="auto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proofErr w:type="spellStart"/>
      <w:proofErr w:type="gramStart"/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Array.prototype.filter</w:t>
      </w:r>
      <w:proofErr w:type="spellEnd"/>
      <w:proofErr w:type="gramEnd"/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() - JavaScript | MDN. (</w:t>
      </w:r>
      <w:r w:rsidR="007016C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2024</w:t>
      </w:r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). MDN</w:t>
      </w:r>
    </w:p>
    <w:p w14:paraId="295827CE" w14:textId="72C266C1" w:rsidR="00CF1034" w:rsidRDefault="00CF1034" w:rsidP="00CF1034">
      <w:pPr>
        <w:pStyle w:val="NormalWeb"/>
        <w:spacing w:before="0" w:beforeAutospacing="0" w:after="0" w:afterAutospacing="0" w:line="480" w:lineRule="auto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 xml:space="preserve">Web Docs. </w:t>
      </w:r>
    </w:p>
    <w:p w14:paraId="70AC1E24" w14:textId="34416315" w:rsidR="00CF1034" w:rsidRPr="00CF1034" w:rsidRDefault="00CF1034" w:rsidP="00CF1034">
      <w:pPr>
        <w:pStyle w:val="NormalWeb"/>
        <w:spacing w:before="0" w:beforeAutospacing="0" w:after="0" w:afterAutospacing="0" w:line="480" w:lineRule="auto"/>
        <w:ind w:left="720" w:hanging="720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  <w:proofErr w:type="spellStart"/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margin</w:t>
      </w:r>
      <w:proofErr w:type="spellEnd"/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-bottom - CSS | MDN. (</w:t>
      </w:r>
      <w:r w:rsidR="007016C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2024</w:t>
      </w:r>
      <w:r w:rsidRPr="00CF1034"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  <w:t>). MDN Web Docs. https://developer.mozilla.org/es/docs/Web/CSS/margin-bottom</w:t>
      </w:r>
    </w:p>
    <w:p w14:paraId="5690E0E2" w14:textId="77777777" w:rsidR="00CF1034" w:rsidRPr="00CF1034" w:rsidRDefault="00CF1034" w:rsidP="00CF1034">
      <w:pPr>
        <w:pStyle w:val="Ttulo1"/>
        <w:shd w:val="clear" w:color="auto" w:fill="FFFFFF"/>
        <w:spacing w:before="150" w:after="150"/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</w:pPr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>W3Schools.com. (</w:t>
      </w:r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>2024</w:t>
      </w:r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>). HTML </w:t>
      </w:r>
      <w:proofErr w:type="spellStart"/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>class</w:t>
      </w:r>
      <w:proofErr w:type="spellEnd"/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 xml:space="preserve"> </w:t>
      </w:r>
      <w:proofErr w:type="spellStart"/>
      <w:r w:rsidRPr="00CF1034">
        <w:rPr>
          <w:rFonts w:ascii="Times New Roman" w:hAnsi="Times New Roman"/>
          <w:b w:val="0"/>
          <w:bCs/>
          <w:color w:val="161718" w:themeColor="text1"/>
          <w:spacing w:val="20"/>
          <w:kern w:val="28"/>
          <w:sz w:val="36"/>
          <w:szCs w:val="32"/>
        </w:rPr>
        <w:t>Attribute</w:t>
      </w:r>
      <w:proofErr w:type="spellEnd"/>
    </w:p>
    <w:p w14:paraId="65728788" w14:textId="0F10188B" w:rsidR="00CF1034" w:rsidRPr="00CF1034" w:rsidRDefault="00CF1034" w:rsidP="00CF1034">
      <w:pPr>
        <w:pStyle w:val="NormalWeb"/>
        <w:spacing w:before="0" w:beforeAutospacing="0" w:after="0" w:afterAutospacing="0" w:line="480" w:lineRule="auto"/>
        <w:rPr>
          <w:bCs/>
          <w:color w:val="161718" w:themeColor="text1"/>
          <w:spacing w:val="20"/>
          <w:kern w:val="28"/>
          <w:sz w:val="36"/>
          <w:szCs w:val="32"/>
          <w:lang w:eastAsia="en-US"/>
        </w:rPr>
      </w:pPr>
    </w:p>
    <w:p w14:paraId="1F1CDF2C" w14:textId="77777777" w:rsidR="00E94B5F" w:rsidRPr="004B7E44" w:rsidRDefault="00E94B5F" w:rsidP="004B7E44"/>
    <w:sectPr w:rsidR="00E94B5F" w:rsidRPr="004B7E44" w:rsidSect="000821D9">
      <w:headerReference w:type="default" r:id="rId10"/>
      <w:footerReference w:type="default" r:id="rId11"/>
      <w:footerReference w:type="first" r:id="rId12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A1BF31" w14:textId="77777777" w:rsidR="00732C74" w:rsidRDefault="00732C74" w:rsidP="004B7E44">
      <w:r>
        <w:separator/>
      </w:r>
    </w:p>
  </w:endnote>
  <w:endnote w:type="continuationSeparator" w:id="0">
    <w:p w14:paraId="72281BBE" w14:textId="77777777" w:rsidR="00732C74" w:rsidRDefault="00732C74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5578F35D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6A8A44A9" w14:textId="007FE470" w:rsidR="004B7E44" w:rsidRDefault="008259F3" w:rsidP="004B7E44">
          <w:pPr>
            <w:pStyle w:val="Piedepgina"/>
          </w:pPr>
          <w:r>
            <w:rPr>
              <w:lang w:bidi="es-MX"/>
            </w:rPr>
            <w:t>13eim95@gmail.com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5ACA87" w14:textId="77777777" w:rsidR="005A718F" w:rsidRDefault="005A718F" w:rsidP="004B7E44">
        <w:pPr>
          <w:pStyle w:val="Piedepgina"/>
        </w:pPr>
        <w:r>
          <w:rPr>
            <w:lang w:bidi="es-MX"/>
          </w:rPr>
          <w:fldChar w:fldCharType="begin"/>
        </w:r>
        <w:r>
          <w:rPr>
            <w:lang w:bidi="es-MX"/>
          </w:rPr>
          <w:instrText xml:space="preserve"> PAGE   \* MERGEFORMAT </w:instrText>
        </w:r>
        <w:r>
          <w:rPr>
            <w:lang w:bidi="es-MX"/>
          </w:rPr>
          <w:fldChar w:fldCharType="separate"/>
        </w:r>
        <w:r w:rsidR="009120E9">
          <w:rPr>
            <w:noProof/>
            <w:lang w:bidi="es-MX"/>
          </w:rPr>
          <w:t>1</w:t>
        </w:r>
        <w:r>
          <w:rPr>
            <w:noProof/>
            <w:lang w:bidi="es-MX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F9ABC8" w14:textId="77777777" w:rsidR="00732C74" w:rsidRDefault="00732C74" w:rsidP="004B7E44">
      <w:r>
        <w:separator/>
      </w:r>
    </w:p>
  </w:footnote>
  <w:footnote w:type="continuationSeparator" w:id="0">
    <w:p w14:paraId="664415D3" w14:textId="77777777" w:rsidR="00732C74" w:rsidRDefault="00732C74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0B1D8A5E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79E6176C" w14:textId="77777777" w:rsidR="004B7E44" w:rsidRDefault="004B7E44" w:rsidP="004B7E44">
          <w:pPr>
            <w:pStyle w:val="Encabezado"/>
          </w:pPr>
          <w:r>
            <w:rPr>
              <w:noProof/>
              <w:lang w:bidi="es-MX"/>
            </w:rPr>
            <mc:AlternateContent>
              <mc:Choice Requires="wps">
                <w:drawing>
                  <wp:inline distT="0" distB="0" distL="0" distR="0" wp14:anchorId="071FC8EA" wp14:editId="696B6C7B">
                    <wp:extent cx="1352282" cy="592428"/>
                    <wp:effectExtent l="0" t="0" r="635" b="0"/>
                    <wp:docPr id="11" name="Rectángu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0BD0BC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es-MX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es-MX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es-MX"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  <w:lang w:bidi="es-MX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bidi="es-MX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071FC8EA" id="Rectángulo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" fillcolor="#a4063e [3204]" stroked="f" strokeweight="2pt">
                    <v:textbox>
                      <w:txbxContent>
                        <w:p w14:paraId="190BD0BC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es-MX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es-MX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es-MX"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  <w:lang w:bidi="es-MX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bidi="es-MX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AA1205"/>
    <w:multiLevelType w:val="multilevel"/>
    <w:tmpl w:val="04266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DB27CB"/>
    <w:multiLevelType w:val="multilevel"/>
    <w:tmpl w:val="80E67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4E6BC8"/>
    <w:multiLevelType w:val="multilevel"/>
    <w:tmpl w:val="44E0A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04703A"/>
    <w:multiLevelType w:val="hybridMultilevel"/>
    <w:tmpl w:val="17F699A2"/>
    <w:lvl w:ilvl="0" w:tplc="08A88606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515227">
    <w:abstractNumId w:val="1"/>
  </w:num>
  <w:num w:numId="2" w16cid:durableId="1350330011">
    <w:abstractNumId w:val="3"/>
  </w:num>
  <w:num w:numId="3" w16cid:durableId="85199406">
    <w:abstractNumId w:val="2"/>
  </w:num>
  <w:num w:numId="4" w16cid:durableId="670716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D19"/>
    <w:rsid w:val="000821D9"/>
    <w:rsid w:val="000E1CC6"/>
    <w:rsid w:val="000F2946"/>
    <w:rsid w:val="00163235"/>
    <w:rsid w:val="00293B83"/>
    <w:rsid w:val="004B7E44"/>
    <w:rsid w:val="004D5252"/>
    <w:rsid w:val="004F2B86"/>
    <w:rsid w:val="005A718F"/>
    <w:rsid w:val="005B332E"/>
    <w:rsid w:val="006A3CE7"/>
    <w:rsid w:val="007016C4"/>
    <w:rsid w:val="00732C74"/>
    <w:rsid w:val="007516CF"/>
    <w:rsid w:val="00816D19"/>
    <w:rsid w:val="008259F3"/>
    <w:rsid w:val="008B33BC"/>
    <w:rsid w:val="009120E9"/>
    <w:rsid w:val="00945900"/>
    <w:rsid w:val="009C396C"/>
    <w:rsid w:val="00B572B4"/>
    <w:rsid w:val="00BF67A0"/>
    <w:rsid w:val="00CA1CB7"/>
    <w:rsid w:val="00CA5E5C"/>
    <w:rsid w:val="00CF1034"/>
    <w:rsid w:val="00DB26A7"/>
    <w:rsid w:val="00E76CAD"/>
    <w:rsid w:val="00E94B5F"/>
    <w:rsid w:val="00FA670A"/>
    <w:rsid w:val="00FF3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7C84EF"/>
  <w15:chartTrackingRefBased/>
  <w15:docId w15:val="{B81EF85E-0268-4C8F-89AB-F94597990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18"/>
        <w:szCs w:val="18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Ttulo1">
    <w:name w:val="heading 1"/>
    <w:basedOn w:val="Normal"/>
    <w:link w:val="Ttulo1C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tuloCar">
    <w:name w:val="Título Car"/>
    <w:basedOn w:val="Fuentedeprrafopredeter"/>
    <w:link w:val="Ttulo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tulo">
    <w:name w:val="Subtitle"/>
    <w:basedOn w:val="Normal"/>
    <w:link w:val="SubttuloC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ar">
    <w:name w:val="Subtítulo Car"/>
    <w:basedOn w:val="Fuentedeprrafopredeter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inespaciad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ar">
    <w:name w:val="Título 2 Car"/>
    <w:basedOn w:val="Fuentedeprrafopredeter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ar">
    <w:name w:val="Título 3 Car"/>
    <w:basedOn w:val="Fuentedeprrafopredeter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ar">
    <w:name w:val="Título 4 Car"/>
    <w:basedOn w:val="Fuentedeprrafopredeter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ar">
    <w:name w:val="Título 5 Car"/>
    <w:basedOn w:val="Fuentedeprrafopredeter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A718F"/>
    <w:pPr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718F"/>
  </w:style>
  <w:style w:type="paragraph" w:styleId="Piedepgina">
    <w:name w:val="footer"/>
    <w:basedOn w:val="Normal"/>
    <w:link w:val="PiedepginaCar"/>
    <w:uiPriority w:val="99"/>
    <w:unhideWhenUsed/>
    <w:rsid w:val="005A718F"/>
    <w:pPr>
      <w:spacing w:line="240" w:lineRule="auto"/>
      <w:jc w:val="center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718F"/>
  </w:style>
  <w:style w:type="character" w:styleId="Textodelmarcadordeposicin">
    <w:name w:val="Placeholder Text"/>
    <w:basedOn w:val="Fuentedeprrafopredeter"/>
    <w:uiPriority w:val="99"/>
    <w:semiHidden/>
    <w:rsid w:val="00945900"/>
    <w:rPr>
      <w:color w:val="808080"/>
    </w:rPr>
  </w:style>
  <w:style w:type="character" w:customStyle="1" w:styleId="fmybhe">
    <w:name w:val="fmybhe"/>
    <w:basedOn w:val="Fuentedeprrafopredeter"/>
    <w:rsid w:val="00FF3A1E"/>
  </w:style>
  <w:style w:type="character" w:styleId="Textoennegrita">
    <w:name w:val="Strong"/>
    <w:basedOn w:val="Fuentedeprrafopredeter"/>
    <w:uiPriority w:val="22"/>
    <w:qFormat/>
    <w:rsid w:val="00FF3A1E"/>
    <w:rPr>
      <w:b/>
      <w:bCs/>
    </w:rPr>
  </w:style>
  <w:style w:type="paragraph" w:styleId="Prrafodelista">
    <w:name w:val="List Paragraph"/>
    <w:basedOn w:val="Normal"/>
    <w:uiPriority w:val="34"/>
    <w:semiHidden/>
    <w:unhideWhenUsed/>
    <w:qFormat/>
    <w:rsid w:val="008259F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A5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MX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5E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5E5C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CA5E5C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Fuentedeprrafopredeter"/>
    <w:rsid w:val="00CA5E5C"/>
  </w:style>
  <w:style w:type="character" w:customStyle="1" w:styleId="hljs-keyword">
    <w:name w:val="hljs-keyword"/>
    <w:basedOn w:val="Fuentedeprrafopredeter"/>
    <w:rsid w:val="00CA5E5C"/>
  </w:style>
  <w:style w:type="character" w:customStyle="1" w:styleId="hljs-tag">
    <w:name w:val="hljs-tag"/>
    <w:basedOn w:val="Fuentedeprrafopredeter"/>
    <w:rsid w:val="00CA5E5C"/>
  </w:style>
  <w:style w:type="character" w:customStyle="1" w:styleId="hljs-name">
    <w:name w:val="hljs-name"/>
    <w:basedOn w:val="Fuentedeprrafopredeter"/>
    <w:rsid w:val="00CA5E5C"/>
  </w:style>
  <w:style w:type="character" w:customStyle="1" w:styleId="hljs-attr">
    <w:name w:val="hljs-attr"/>
    <w:basedOn w:val="Fuentedeprrafopredeter"/>
    <w:rsid w:val="00CA5E5C"/>
  </w:style>
  <w:style w:type="character" w:customStyle="1" w:styleId="hljs-string">
    <w:name w:val="hljs-string"/>
    <w:basedOn w:val="Fuentedeprrafopredeter"/>
    <w:rsid w:val="00CA5E5C"/>
  </w:style>
  <w:style w:type="character" w:customStyle="1" w:styleId="hljs-comment">
    <w:name w:val="hljs-comment"/>
    <w:basedOn w:val="Fuentedeprrafopredeter"/>
    <w:rsid w:val="00CA5E5C"/>
  </w:style>
  <w:style w:type="character" w:customStyle="1" w:styleId="hljs-selector-tag">
    <w:name w:val="hljs-selector-tag"/>
    <w:basedOn w:val="Fuentedeprrafopredeter"/>
    <w:rsid w:val="00CA5E5C"/>
  </w:style>
  <w:style w:type="character" w:customStyle="1" w:styleId="hljs-attribute">
    <w:name w:val="hljs-attribute"/>
    <w:basedOn w:val="Fuentedeprrafopredeter"/>
    <w:rsid w:val="00CA5E5C"/>
  </w:style>
  <w:style w:type="character" w:customStyle="1" w:styleId="hljs-number">
    <w:name w:val="hljs-number"/>
    <w:basedOn w:val="Fuentedeprrafopredeter"/>
    <w:rsid w:val="00CA5E5C"/>
  </w:style>
  <w:style w:type="character" w:customStyle="1" w:styleId="hljs-selector-class">
    <w:name w:val="hljs-selector-class"/>
    <w:basedOn w:val="Fuentedeprrafopredeter"/>
    <w:rsid w:val="00CA5E5C"/>
  </w:style>
  <w:style w:type="character" w:customStyle="1" w:styleId="hljs-builtin">
    <w:name w:val="hljs-built_in"/>
    <w:basedOn w:val="Fuentedeprrafopredeter"/>
    <w:rsid w:val="00CA5E5C"/>
  </w:style>
  <w:style w:type="character" w:customStyle="1" w:styleId="hljs-selector-id">
    <w:name w:val="hljs-selector-id"/>
    <w:basedOn w:val="Fuentedeprrafopredeter"/>
    <w:rsid w:val="00CA5E5C"/>
  </w:style>
  <w:style w:type="character" w:customStyle="1" w:styleId="hljs-variable">
    <w:name w:val="hljs-variable"/>
    <w:basedOn w:val="Fuentedeprrafopredeter"/>
    <w:rsid w:val="00CA5E5C"/>
  </w:style>
  <w:style w:type="character" w:customStyle="1" w:styleId="hljs-title">
    <w:name w:val="hljs-title"/>
    <w:basedOn w:val="Fuentedeprrafopredeter"/>
    <w:rsid w:val="00CA5E5C"/>
  </w:style>
  <w:style w:type="character" w:customStyle="1" w:styleId="hljs-params">
    <w:name w:val="hljs-params"/>
    <w:basedOn w:val="Fuentedeprrafopredeter"/>
    <w:rsid w:val="00CA5E5C"/>
  </w:style>
  <w:style w:type="character" w:customStyle="1" w:styleId="hljs-property">
    <w:name w:val="hljs-property"/>
    <w:basedOn w:val="Fuentedeprrafopredeter"/>
    <w:rsid w:val="00CA5E5C"/>
  </w:style>
  <w:style w:type="character" w:customStyle="1" w:styleId="hljs-literal">
    <w:name w:val="hljs-literal"/>
    <w:basedOn w:val="Fuentedeprrafopredeter"/>
    <w:rsid w:val="00CA5E5C"/>
  </w:style>
  <w:style w:type="character" w:styleId="Hipervnculo">
    <w:name w:val="Hyperlink"/>
    <w:basedOn w:val="Fuentedeprrafopredeter"/>
    <w:uiPriority w:val="99"/>
    <w:semiHidden/>
    <w:unhideWhenUsed/>
    <w:rsid w:val="00CF1034"/>
    <w:rPr>
      <w:color w:val="0000FF"/>
      <w:u w:val="single"/>
    </w:rPr>
  </w:style>
  <w:style w:type="character" w:customStyle="1" w:styleId="url">
    <w:name w:val="url"/>
    <w:basedOn w:val="Fuentedeprrafopredeter"/>
    <w:rsid w:val="00CF1034"/>
  </w:style>
  <w:style w:type="character" w:customStyle="1" w:styleId="colorh1">
    <w:name w:val="color_h1"/>
    <w:basedOn w:val="Fuentedeprrafopredeter"/>
    <w:rsid w:val="00CF10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0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3235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51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4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25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3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45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00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6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1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154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im95\AppData\Local\Microsoft\Office\16.0\DTS\es-MX%7b970B730A-7621-49C9-9CAB-BED2AACDC17E%7d\%7b4E93A78B-7A45-40D5-95E0-2090F8AA2075%7dtf16392796_win32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{4E93A78B-7A45-40D5-95E0-2090F8AA2075}tf16392796_win32</Template>
  <TotalTime>53</TotalTime>
  <Pages>12</Pages>
  <Words>1280</Words>
  <Characters>7044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Eugenia Ibarra Marañon</dc:creator>
  <cp:keywords/>
  <dc:description/>
  <cp:lastModifiedBy>Eugenia Ibarra Marañon</cp:lastModifiedBy>
  <cp:revision>3</cp:revision>
  <dcterms:created xsi:type="dcterms:W3CDTF">2024-06-19T01:12:00Z</dcterms:created>
  <dcterms:modified xsi:type="dcterms:W3CDTF">2024-06-19T02:05:00Z</dcterms:modified>
</cp:coreProperties>
</file>